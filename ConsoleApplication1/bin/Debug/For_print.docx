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D4" w:rsidRDefault="00BC6009">
      <w:pPr>
        <w:rPr>
          <w:lang w:val="en-US"/>
        </w:rPr>
      </w:pPr>
      <w:bookmarkStart w:id="0" w:name="IMAGE"/>
      <w:bookmarkStart w:id="1" w:name="_GoBack"/>
      <w:bookmarkEnd w:id="1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51pt">
            <v:imagedata r:id="rId4" o:title="Koala"/>
          </v:shape>
        </w:pict>
      </w:r>
    </w:p>
    <w:bookmarkEnd w:id="0"/>
    <w:p w:rsidR="007F5040" w:rsidRPr="007F5040" w:rsidRDefault="007F5040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A4636" w:rsidRPr="00474295" w:rsidTr="00474295">
        <w:tc>
          <w:tcPr>
            <w:tcW w:w="3190" w:type="dxa"/>
            <w:shd w:val="clear" w:color="auto" w:fill="auto"/>
          </w:tcPr>
          <w:p w:rsidR="00BA4636" w:rsidRPr="00474295" w:rsidRDefault="00BA4636">
            <w:r w:rsidRPr="00474295">
              <w:t>Тип</w:t>
            </w:r>
          </w:p>
        </w:tc>
        <w:tc>
          <w:tcPr>
            <w:tcW w:w="3190" w:type="dxa"/>
            <w:shd w:val="clear" w:color="auto" w:fill="auto"/>
          </w:tcPr>
          <w:p w:rsidR="00BA4636" w:rsidRPr="00474295" w:rsidRDefault="00BA4636">
            <w:r w:rsidRPr="00474295">
              <w:t>Мощность</w:t>
            </w:r>
            <w:r w:rsidR="00C32CDA" w:rsidRPr="00474295">
              <w:t>, МВт</w:t>
            </w:r>
          </w:p>
        </w:tc>
        <w:tc>
          <w:tcPr>
            <w:tcW w:w="3191" w:type="dxa"/>
            <w:shd w:val="clear" w:color="auto" w:fill="auto"/>
          </w:tcPr>
          <w:p w:rsidR="00BA4636" w:rsidRPr="00474295" w:rsidRDefault="00BA4636">
            <w:r w:rsidRPr="00474295">
              <w:t>Напряжение</w:t>
            </w:r>
            <w:r w:rsidR="00C32CDA" w:rsidRPr="00474295">
              <w:t>, кВ</w:t>
            </w:r>
          </w:p>
        </w:tc>
      </w:tr>
      <w:tr w:rsidR="00BA4636" w:rsidRPr="00474295" w:rsidTr="00474295">
        <w:tc>
          <w:tcPr>
            <w:tcW w:w="3190" w:type="dxa"/>
            <w:shd w:val="clear" w:color="auto" w:fill="auto"/>
          </w:tcPr>
          <w:p w:rsidR="00BA4636" w:rsidRPr="00474295" w:rsidRDefault="00BC6009" w:rsidP="00474295">
            <w:pPr>
              <w:tabs>
                <w:tab w:val="left" w:pos="670"/>
                <w:tab w:val="center" w:pos="1487"/>
              </w:tabs>
            </w:pPr>
            <w:bookmarkStart w:id="2" w:name="TYPE"/>
            <w:bookmarkEnd w:id="2"/>
            <w:r>
              <w:t>ТВВ-320</w:t>
            </w:r>
          </w:p>
        </w:tc>
        <w:tc>
          <w:tcPr>
            <w:tcW w:w="3190" w:type="dxa"/>
            <w:shd w:val="clear" w:color="auto" w:fill="auto"/>
          </w:tcPr>
          <w:p w:rsidR="00BA4636" w:rsidRPr="00474295" w:rsidRDefault="00BC6009" w:rsidP="00C32CDA">
            <w:bookmarkStart w:id="3" w:name="POWER"/>
            <w:bookmarkEnd w:id="3"/>
            <w:r>
              <w:t>320</w:t>
            </w:r>
          </w:p>
        </w:tc>
        <w:tc>
          <w:tcPr>
            <w:tcW w:w="3191" w:type="dxa"/>
            <w:shd w:val="clear" w:color="auto" w:fill="auto"/>
          </w:tcPr>
          <w:p w:rsidR="00BA4636" w:rsidRPr="00474295" w:rsidRDefault="00BC6009" w:rsidP="00474295">
            <w:pPr>
              <w:tabs>
                <w:tab w:val="left" w:pos="452"/>
                <w:tab w:val="center" w:pos="1487"/>
              </w:tabs>
            </w:pPr>
            <w:bookmarkStart w:id="4" w:name="VOLTAGE"/>
            <w:bookmarkEnd w:id="4"/>
            <w:r>
              <w:t>20</w:t>
            </w:r>
          </w:p>
        </w:tc>
      </w:tr>
    </w:tbl>
    <w:p w:rsidR="00BA4636" w:rsidRDefault="00BA4636"/>
    <w:sectPr w:rsidR="00BA4636" w:rsidSect="00F0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6009"/>
    <w:rsid w:val="00001695"/>
    <w:rsid w:val="000018D4"/>
    <w:rsid w:val="00001A4C"/>
    <w:rsid w:val="0000246E"/>
    <w:rsid w:val="0000252B"/>
    <w:rsid w:val="00002FA8"/>
    <w:rsid w:val="00003FBE"/>
    <w:rsid w:val="00004053"/>
    <w:rsid w:val="000044CC"/>
    <w:rsid w:val="0000467B"/>
    <w:rsid w:val="000057DC"/>
    <w:rsid w:val="000060D8"/>
    <w:rsid w:val="00006100"/>
    <w:rsid w:val="000068E0"/>
    <w:rsid w:val="000103D5"/>
    <w:rsid w:val="000108B1"/>
    <w:rsid w:val="000117A0"/>
    <w:rsid w:val="00011C03"/>
    <w:rsid w:val="00012598"/>
    <w:rsid w:val="0001314A"/>
    <w:rsid w:val="000136E6"/>
    <w:rsid w:val="00013D34"/>
    <w:rsid w:val="00014110"/>
    <w:rsid w:val="000158D3"/>
    <w:rsid w:val="00016E80"/>
    <w:rsid w:val="00016FD1"/>
    <w:rsid w:val="00017858"/>
    <w:rsid w:val="00021537"/>
    <w:rsid w:val="0002153C"/>
    <w:rsid w:val="00022933"/>
    <w:rsid w:val="000234E8"/>
    <w:rsid w:val="00023A4B"/>
    <w:rsid w:val="00025024"/>
    <w:rsid w:val="0002705E"/>
    <w:rsid w:val="000277E1"/>
    <w:rsid w:val="00027CDC"/>
    <w:rsid w:val="00027F30"/>
    <w:rsid w:val="00030748"/>
    <w:rsid w:val="0003102C"/>
    <w:rsid w:val="00031FC5"/>
    <w:rsid w:val="00032012"/>
    <w:rsid w:val="000322A2"/>
    <w:rsid w:val="0003268E"/>
    <w:rsid w:val="00032A41"/>
    <w:rsid w:val="00033B6F"/>
    <w:rsid w:val="00035E6F"/>
    <w:rsid w:val="000360B2"/>
    <w:rsid w:val="00037C55"/>
    <w:rsid w:val="00037EB6"/>
    <w:rsid w:val="000407C9"/>
    <w:rsid w:val="000408FD"/>
    <w:rsid w:val="000414D6"/>
    <w:rsid w:val="00042AD6"/>
    <w:rsid w:val="000433D8"/>
    <w:rsid w:val="00044A95"/>
    <w:rsid w:val="0004581A"/>
    <w:rsid w:val="00045CBB"/>
    <w:rsid w:val="00047C7B"/>
    <w:rsid w:val="0005327C"/>
    <w:rsid w:val="00053361"/>
    <w:rsid w:val="000547EB"/>
    <w:rsid w:val="00054952"/>
    <w:rsid w:val="00054B01"/>
    <w:rsid w:val="000558E3"/>
    <w:rsid w:val="00055A1D"/>
    <w:rsid w:val="00056B76"/>
    <w:rsid w:val="0005704D"/>
    <w:rsid w:val="00057FFC"/>
    <w:rsid w:val="0006150C"/>
    <w:rsid w:val="0006225C"/>
    <w:rsid w:val="00062BE3"/>
    <w:rsid w:val="000635E3"/>
    <w:rsid w:val="00064640"/>
    <w:rsid w:val="00065012"/>
    <w:rsid w:val="000653AE"/>
    <w:rsid w:val="0006591F"/>
    <w:rsid w:val="00067156"/>
    <w:rsid w:val="0006728B"/>
    <w:rsid w:val="00067B8B"/>
    <w:rsid w:val="000701C3"/>
    <w:rsid w:val="000721A5"/>
    <w:rsid w:val="0007221A"/>
    <w:rsid w:val="00073C15"/>
    <w:rsid w:val="000745F1"/>
    <w:rsid w:val="00075CB5"/>
    <w:rsid w:val="000760A3"/>
    <w:rsid w:val="000762EC"/>
    <w:rsid w:val="00077DD7"/>
    <w:rsid w:val="000800B7"/>
    <w:rsid w:val="000800C1"/>
    <w:rsid w:val="0008094D"/>
    <w:rsid w:val="00081269"/>
    <w:rsid w:val="00081E15"/>
    <w:rsid w:val="00082CE4"/>
    <w:rsid w:val="00083375"/>
    <w:rsid w:val="000841BD"/>
    <w:rsid w:val="000841FB"/>
    <w:rsid w:val="000859FB"/>
    <w:rsid w:val="00085A3D"/>
    <w:rsid w:val="00086085"/>
    <w:rsid w:val="000869A5"/>
    <w:rsid w:val="00087534"/>
    <w:rsid w:val="00087BBB"/>
    <w:rsid w:val="00090A44"/>
    <w:rsid w:val="0009108D"/>
    <w:rsid w:val="000913F8"/>
    <w:rsid w:val="00091735"/>
    <w:rsid w:val="000933C2"/>
    <w:rsid w:val="0009367B"/>
    <w:rsid w:val="0009367D"/>
    <w:rsid w:val="000937F8"/>
    <w:rsid w:val="000939CD"/>
    <w:rsid w:val="00094605"/>
    <w:rsid w:val="000948E3"/>
    <w:rsid w:val="00095081"/>
    <w:rsid w:val="00095365"/>
    <w:rsid w:val="00095A54"/>
    <w:rsid w:val="00096667"/>
    <w:rsid w:val="00096B72"/>
    <w:rsid w:val="00096E3C"/>
    <w:rsid w:val="000973A0"/>
    <w:rsid w:val="00097527"/>
    <w:rsid w:val="00097D47"/>
    <w:rsid w:val="00097D5C"/>
    <w:rsid w:val="000A0546"/>
    <w:rsid w:val="000A243C"/>
    <w:rsid w:val="000A28BE"/>
    <w:rsid w:val="000A5814"/>
    <w:rsid w:val="000A5E35"/>
    <w:rsid w:val="000A65F4"/>
    <w:rsid w:val="000A69D4"/>
    <w:rsid w:val="000A6B2F"/>
    <w:rsid w:val="000A7192"/>
    <w:rsid w:val="000A7AC9"/>
    <w:rsid w:val="000A7D0B"/>
    <w:rsid w:val="000A7E12"/>
    <w:rsid w:val="000A7FF3"/>
    <w:rsid w:val="000B183C"/>
    <w:rsid w:val="000B1FEC"/>
    <w:rsid w:val="000B23A8"/>
    <w:rsid w:val="000B2731"/>
    <w:rsid w:val="000B2FA0"/>
    <w:rsid w:val="000B38EA"/>
    <w:rsid w:val="000B4111"/>
    <w:rsid w:val="000B48EE"/>
    <w:rsid w:val="000B519F"/>
    <w:rsid w:val="000B664E"/>
    <w:rsid w:val="000B6F2E"/>
    <w:rsid w:val="000B6FDC"/>
    <w:rsid w:val="000B70A3"/>
    <w:rsid w:val="000B7A65"/>
    <w:rsid w:val="000C198B"/>
    <w:rsid w:val="000C2311"/>
    <w:rsid w:val="000C27B6"/>
    <w:rsid w:val="000C307E"/>
    <w:rsid w:val="000C3433"/>
    <w:rsid w:val="000C34CF"/>
    <w:rsid w:val="000C3C77"/>
    <w:rsid w:val="000C5DE3"/>
    <w:rsid w:val="000C6CFA"/>
    <w:rsid w:val="000C750C"/>
    <w:rsid w:val="000C7977"/>
    <w:rsid w:val="000D0DD0"/>
    <w:rsid w:val="000D0E54"/>
    <w:rsid w:val="000D0F9E"/>
    <w:rsid w:val="000D110F"/>
    <w:rsid w:val="000D11A6"/>
    <w:rsid w:val="000D123C"/>
    <w:rsid w:val="000D3557"/>
    <w:rsid w:val="000D3991"/>
    <w:rsid w:val="000D3A68"/>
    <w:rsid w:val="000D3A73"/>
    <w:rsid w:val="000D4005"/>
    <w:rsid w:val="000D46BF"/>
    <w:rsid w:val="000D47D0"/>
    <w:rsid w:val="000D4FAB"/>
    <w:rsid w:val="000D73A9"/>
    <w:rsid w:val="000E10B5"/>
    <w:rsid w:val="000E1687"/>
    <w:rsid w:val="000E1741"/>
    <w:rsid w:val="000E1966"/>
    <w:rsid w:val="000E1AFA"/>
    <w:rsid w:val="000E1B87"/>
    <w:rsid w:val="000E1B8F"/>
    <w:rsid w:val="000E319E"/>
    <w:rsid w:val="000E35E0"/>
    <w:rsid w:val="000E46FF"/>
    <w:rsid w:val="000E53B3"/>
    <w:rsid w:val="000E5C2C"/>
    <w:rsid w:val="000E6052"/>
    <w:rsid w:val="000E626A"/>
    <w:rsid w:val="000E7A04"/>
    <w:rsid w:val="000F12EC"/>
    <w:rsid w:val="000F2087"/>
    <w:rsid w:val="000F3226"/>
    <w:rsid w:val="000F36A2"/>
    <w:rsid w:val="000F3E67"/>
    <w:rsid w:val="000F3F86"/>
    <w:rsid w:val="000F458A"/>
    <w:rsid w:val="000F4C86"/>
    <w:rsid w:val="000F5D5E"/>
    <w:rsid w:val="000F67FE"/>
    <w:rsid w:val="000F7319"/>
    <w:rsid w:val="000F7727"/>
    <w:rsid w:val="00100355"/>
    <w:rsid w:val="0010049D"/>
    <w:rsid w:val="00101126"/>
    <w:rsid w:val="00102B61"/>
    <w:rsid w:val="00102D72"/>
    <w:rsid w:val="001031B7"/>
    <w:rsid w:val="001034B6"/>
    <w:rsid w:val="00103BCC"/>
    <w:rsid w:val="0010515D"/>
    <w:rsid w:val="0010529A"/>
    <w:rsid w:val="00105574"/>
    <w:rsid w:val="0010677F"/>
    <w:rsid w:val="001071E2"/>
    <w:rsid w:val="00107225"/>
    <w:rsid w:val="00107884"/>
    <w:rsid w:val="00111FCA"/>
    <w:rsid w:val="00112E7D"/>
    <w:rsid w:val="00113613"/>
    <w:rsid w:val="00114A71"/>
    <w:rsid w:val="001150DA"/>
    <w:rsid w:val="00115214"/>
    <w:rsid w:val="001155D4"/>
    <w:rsid w:val="0011561C"/>
    <w:rsid w:val="001168F8"/>
    <w:rsid w:val="00116EE8"/>
    <w:rsid w:val="00117D16"/>
    <w:rsid w:val="00117E70"/>
    <w:rsid w:val="001205BD"/>
    <w:rsid w:val="001220E7"/>
    <w:rsid w:val="001224CB"/>
    <w:rsid w:val="001227B3"/>
    <w:rsid w:val="00122AB6"/>
    <w:rsid w:val="00123112"/>
    <w:rsid w:val="001250F3"/>
    <w:rsid w:val="001251FC"/>
    <w:rsid w:val="00125613"/>
    <w:rsid w:val="00130480"/>
    <w:rsid w:val="00131AA8"/>
    <w:rsid w:val="0013262B"/>
    <w:rsid w:val="00133057"/>
    <w:rsid w:val="001331DE"/>
    <w:rsid w:val="001341CF"/>
    <w:rsid w:val="001348E5"/>
    <w:rsid w:val="00134BAA"/>
    <w:rsid w:val="00135396"/>
    <w:rsid w:val="0013648E"/>
    <w:rsid w:val="001369A5"/>
    <w:rsid w:val="00136A27"/>
    <w:rsid w:val="0013774D"/>
    <w:rsid w:val="001402B1"/>
    <w:rsid w:val="0014076B"/>
    <w:rsid w:val="00141329"/>
    <w:rsid w:val="00141FD6"/>
    <w:rsid w:val="00142CCE"/>
    <w:rsid w:val="00143166"/>
    <w:rsid w:val="0014433E"/>
    <w:rsid w:val="0014446C"/>
    <w:rsid w:val="001453FB"/>
    <w:rsid w:val="00145BC7"/>
    <w:rsid w:val="00145FC5"/>
    <w:rsid w:val="00146224"/>
    <w:rsid w:val="001464AD"/>
    <w:rsid w:val="0014654C"/>
    <w:rsid w:val="001466D4"/>
    <w:rsid w:val="00147EDA"/>
    <w:rsid w:val="00150F5C"/>
    <w:rsid w:val="001511B6"/>
    <w:rsid w:val="001513BC"/>
    <w:rsid w:val="001533EA"/>
    <w:rsid w:val="00153850"/>
    <w:rsid w:val="00153D75"/>
    <w:rsid w:val="00154852"/>
    <w:rsid w:val="00154C53"/>
    <w:rsid w:val="00154DC9"/>
    <w:rsid w:val="001577B2"/>
    <w:rsid w:val="00157F3E"/>
    <w:rsid w:val="00157F79"/>
    <w:rsid w:val="00160186"/>
    <w:rsid w:val="0016043A"/>
    <w:rsid w:val="00160852"/>
    <w:rsid w:val="001610F2"/>
    <w:rsid w:val="00161EB1"/>
    <w:rsid w:val="0016379C"/>
    <w:rsid w:val="0016407F"/>
    <w:rsid w:val="00164110"/>
    <w:rsid w:val="001648D4"/>
    <w:rsid w:val="00165838"/>
    <w:rsid w:val="001662B2"/>
    <w:rsid w:val="00166997"/>
    <w:rsid w:val="00170B7B"/>
    <w:rsid w:val="001710ED"/>
    <w:rsid w:val="00171242"/>
    <w:rsid w:val="00172E35"/>
    <w:rsid w:val="00172F43"/>
    <w:rsid w:val="0017417E"/>
    <w:rsid w:val="00174229"/>
    <w:rsid w:val="00174FAE"/>
    <w:rsid w:val="0017519F"/>
    <w:rsid w:val="001752CC"/>
    <w:rsid w:val="001759D4"/>
    <w:rsid w:val="00175B86"/>
    <w:rsid w:val="00175C84"/>
    <w:rsid w:val="00175CFD"/>
    <w:rsid w:val="00176082"/>
    <w:rsid w:val="00177610"/>
    <w:rsid w:val="00177756"/>
    <w:rsid w:val="00181101"/>
    <w:rsid w:val="0018156A"/>
    <w:rsid w:val="00182339"/>
    <w:rsid w:val="00182CBE"/>
    <w:rsid w:val="00182DB7"/>
    <w:rsid w:val="00182FAD"/>
    <w:rsid w:val="00183C6A"/>
    <w:rsid w:val="00183E68"/>
    <w:rsid w:val="001855F1"/>
    <w:rsid w:val="00185A52"/>
    <w:rsid w:val="0018605B"/>
    <w:rsid w:val="00186484"/>
    <w:rsid w:val="001869EE"/>
    <w:rsid w:val="0018724A"/>
    <w:rsid w:val="00187310"/>
    <w:rsid w:val="001875F4"/>
    <w:rsid w:val="001875F6"/>
    <w:rsid w:val="00187ABC"/>
    <w:rsid w:val="00190599"/>
    <w:rsid w:val="00190D22"/>
    <w:rsid w:val="00191272"/>
    <w:rsid w:val="00192656"/>
    <w:rsid w:val="00193958"/>
    <w:rsid w:val="0019631C"/>
    <w:rsid w:val="001968CD"/>
    <w:rsid w:val="001969C6"/>
    <w:rsid w:val="00196A1E"/>
    <w:rsid w:val="00196A97"/>
    <w:rsid w:val="001970A2"/>
    <w:rsid w:val="001974C8"/>
    <w:rsid w:val="00197EDD"/>
    <w:rsid w:val="001A0159"/>
    <w:rsid w:val="001A0D24"/>
    <w:rsid w:val="001A20F1"/>
    <w:rsid w:val="001A2781"/>
    <w:rsid w:val="001A34F3"/>
    <w:rsid w:val="001A4CB1"/>
    <w:rsid w:val="001A512B"/>
    <w:rsid w:val="001A5DBC"/>
    <w:rsid w:val="001A61A9"/>
    <w:rsid w:val="001A62D1"/>
    <w:rsid w:val="001A64F6"/>
    <w:rsid w:val="001A73BE"/>
    <w:rsid w:val="001A743D"/>
    <w:rsid w:val="001A767A"/>
    <w:rsid w:val="001A7A62"/>
    <w:rsid w:val="001B11F9"/>
    <w:rsid w:val="001B195C"/>
    <w:rsid w:val="001B238D"/>
    <w:rsid w:val="001B2D87"/>
    <w:rsid w:val="001B2DA6"/>
    <w:rsid w:val="001B36E4"/>
    <w:rsid w:val="001B49C8"/>
    <w:rsid w:val="001B5545"/>
    <w:rsid w:val="001B56D2"/>
    <w:rsid w:val="001B5FF4"/>
    <w:rsid w:val="001B6DAE"/>
    <w:rsid w:val="001B7FB3"/>
    <w:rsid w:val="001C0EA3"/>
    <w:rsid w:val="001C1D6A"/>
    <w:rsid w:val="001C1E1E"/>
    <w:rsid w:val="001C439D"/>
    <w:rsid w:val="001C46F5"/>
    <w:rsid w:val="001C4AAC"/>
    <w:rsid w:val="001C4B47"/>
    <w:rsid w:val="001C5056"/>
    <w:rsid w:val="001C6823"/>
    <w:rsid w:val="001C6E0A"/>
    <w:rsid w:val="001C7EB9"/>
    <w:rsid w:val="001D01C0"/>
    <w:rsid w:val="001D046B"/>
    <w:rsid w:val="001D04B6"/>
    <w:rsid w:val="001D0688"/>
    <w:rsid w:val="001D0772"/>
    <w:rsid w:val="001D10FD"/>
    <w:rsid w:val="001D19F8"/>
    <w:rsid w:val="001D2C9B"/>
    <w:rsid w:val="001D3710"/>
    <w:rsid w:val="001D3C02"/>
    <w:rsid w:val="001D458B"/>
    <w:rsid w:val="001D477C"/>
    <w:rsid w:val="001D52F5"/>
    <w:rsid w:val="001D5BAB"/>
    <w:rsid w:val="001D5FB3"/>
    <w:rsid w:val="001D6141"/>
    <w:rsid w:val="001D6227"/>
    <w:rsid w:val="001D74D7"/>
    <w:rsid w:val="001D77BB"/>
    <w:rsid w:val="001E0BED"/>
    <w:rsid w:val="001E1185"/>
    <w:rsid w:val="001E13DB"/>
    <w:rsid w:val="001E1917"/>
    <w:rsid w:val="001E19D2"/>
    <w:rsid w:val="001E1A6A"/>
    <w:rsid w:val="001E1D56"/>
    <w:rsid w:val="001E3AE7"/>
    <w:rsid w:val="001E58D0"/>
    <w:rsid w:val="001E66E8"/>
    <w:rsid w:val="001E7146"/>
    <w:rsid w:val="001E7BDA"/>
    <w:rsid w:val="001F0834"/>
    <w:rsid w:val="001F085F"/>
    <w:rsid w:val="001F08FA"/>
    <w:rsid w:val="001F1F7E"/>
    <w:rsid w:val="001F26DA"/>
    <w:rsid w:val="001F3DEE"/>
    <w:rsid w:val="001F405E"/>
    <w:rsid w:val="001F5302"/>
    <w:rsid w:val="001F5329"/>
    <w:rsid w:val="001F560D"/>
    <w:rsid w:val="001F57A9"/>
    <w:rsid w:val="001F5E58"/>
    <w:rsid w:val="001F6C8F"/>
    <w:rsid w:val="001F745C"/>
    <w:rsid w:val="001F79F5"/>
    <w:rsid w:val="00200270"/>
    <w:rsid w:val="0020048C"/>
    <w:rsid w:val="00201C2C"/>
    <w:rsid w:val="00201D98"/>
    <w:rsid w:val="00202261"/>
    <w:rsid w:val="0020333F"/>
    <w:rsid w:val="00203347"/>
    <w:rsid w:val="00203E0B"/>
    <w:rsid w:val="00203FC0"/>
    <w:rsid w:val="0020526B"/>
    <w:rsid w:val="00205EBD"/>
    <w:rsid w:val="00206556"/>
    <w:rsid w:val="00206E0D"/>
    <w:rsid w:val="00207307"/>
    <w:rsid w:val="00210E8C"/>
    <w:rsid w:val="00211ED2"/>
    <w:rsid w:val="00213117"/>
    <w:rsid w:val="00214464"/>
    <w:rsid w:val="00214F9E"/>
    <w:rsid w:val="0021575B"/>
    <w:rsid w:val="00220790"/>
    <w:rsid w:val="002210FE"/>
    <w:rsid w:val="0022202F"/>
    <w:rsid w:val="00222B44"/>
    <w:rsid w:val="00223CD7"/>
    <w:rsid w:val="00224214"/>
    <w:rsid w:val="0022444D"/>
    <w:rsid w:val="00224807"/>
    <w:rsid w:val="00225397"/>
    <w:rsid w:val="00226593"/>
    <w:rsid w:val="00226838"/>
    <w:rsid w:val="00227AF1"/>
    <w:rsid w:val="00227B1F"/>
    <w:rsid w:val="00227E19"/>
    <w:rsid w:val="002306F5"/>
    <w:rsid w:val="00230BD9"/>
    <w:rsid w:val="00230C91"/>
    <w:rsid w:val="002312C6"/>
    <w:rsid w:val="002319E4"/>
    <w:rsid w:val="00231A5C"/>
    <w:rsid w:val="002324B7"/>
    <w:rsid w:val="00232921"/>
    <w:rsid w:val="002329EA"/>
    <w:rsid w:val="00233120"/>
    <w:rsid w:val="00233240"/>
    <w:rsid w:val="0023327B"/>
    <w:rsid w:val="0023377A"/>
    <w:rsid w:val="00233C24"/>
    <w:rsid w:val="002345BD"/>
    <w:rsid w:val="002349C7"/>
    <w:rsid w:val="002352FF"/>
    <w:rsid w:val="00235FA3"/>
    <w:rsid w:val="00236CC1"/>
    <w:rsid w:val="00236FB4"/>
    <w:rsid w:val="00237E91"/>
    <w:rsid w:val="00240188"/>
    <w:rsid w:val="002403DB"/>
    <w:rsid w:val="002409AC"/>
    <w:rsid w:val="00240F9D"/>
    <w:rsid w:val="00241404"/>
    <w:rsid w:val="0024148C"/>
    <w:rsid w:val="00241970"/>
    <w:rsid w:val="00241FE0"/>
    <w:rsid w:val="002426C1"/>
    <w:rsid w:val="00242748"/>
    <w:rsid w:val="00242B71"/>
    <w:rsid w:val="002431B5"/>
    <w:rsid w:val="00243EB5"/>
    <w:rsid w:val="002455D9"/>
    <w:rsid w:val="0024587D"/>
    <w:rsid w:val="002464EE"/>
    <w:rsid w:val="00246680"/>
    <w:rsid w:val="00247314"/>
    <w:rsid w:val="00251997"/>
    <w:rsid w:val="00251CD5"/>
    <w:rsid w:val="00253312"/>
    <w:rsid w:val="00253344"/>
    <w:rsid w:val="00253907"/>
    <w:rsid w:val="00253DB9"/>
    <w:rsid w:val="0025495F"/>
    <w:rsid w:val="00254E1F"/>
    <w:rsid w:val="00256078"/>
    <w:rsid w:val="0025621F"/>
    <w:rsid w:val="002564C1"/>
    <w:rsid w:val="002567BD"/>
    <w:rsid w:val="002575F1"/>
    <w:rsid w:val="00257970"/>
    <w:rsid w:val="00260BF5"/>
    <w:rsid w:val="00261014"/>
    <w:rsid w:val="00262849"/>
    <w:rsid w:val="00262E15"/>
    <w:rsid w:val="00263174"/>
    <w:rsid w:val="002633AE"/>
    <w:rsid w:val="00263972"/>
    <w:rsid w:val="00263D80"/>
    <w:rsid w:val="002643FB"/>
    <w:rsid w:val="002644B1"/>
    <w:rsid w:val="00264C48"/>
    <w:rsid w:val="002660D5"/>
    <w:rsid w:val="002665C6"/>
    <w:rsid w:val="00267E61"/>
    <w:rsid w:val="00270358"/>
    <w:rsid w:val="00271AB2"/>
    <w:rsid w:val="002720D5"/>
    <w:rsid w:val="00272F31"/>
    <w:rsid w:val="0027389F"/>
    <w:rsid w:val="00273F0E"/>
    <w:rsid w:val="00274128"/>
    <w:rsid w:val="002744C6"/>
    <w:rsid w:val="00274AD6"/>
    <w:rsid w:val="00274EA9"/>
    <w:rsid w:val="00275EB4"/>
    <w:rsid w:val="00275F65"/>
    <w:rsid w:val="00276A5E"/>
    <w:rsid w:val="00276D68"/>
    <w:rsid w:val="00277CAD"/>
    <w:rsid w:val="00277F92"/>
    <w:rsid w:val="002800A3"/>
    <w:rsid w:val="002800C9"/>
    <w:rsid w:val="0028081C"/>
    <w:rsid w:val="00280E78"/>
    <w:rsid w:val="00281E74"/>
    <w:rsid w:val="00282E8A"/>
    <w:rsid w:val="002832A7"/>
    <w:rsid w:val="00283E63"/>
    <w:rsid w:val="00283F8B"/>
    <w:rsid w:val="00283FF6"/>
    <w:rsid w:val="00284978"/>
    <w:rsid w:val="00284E41"/>
    <w:rsid w:val="002851FB"/>
    <w:rsid w:val="002855B7"/>
    <w:rsid w:val="002856B6"/>
    <w:rsid w:val="00286032"/>
    <w:rsid w:val="00286173"/>
    <w:rsid w:val="002862F2"/>
    <w:rsid w:val="002867FB"/>
    <w:rsid w:val="002869DE"/>
    <w:rsid w:val="002877DC"/>
    <w:rsid w:val="00287F83"/>
    <w:rsid w:val="002902EF"/>
    <w:rsid w:val="00290412"/>
    <w:rsid w:val="00290A99"/>
    <w:rsid w:val="00291348"/>
    <w:rsid w:val="00291E20"/>
    <w:rsid w:val="00291F27"/>
    <w:rsid w:val="00292C2F"/>
    <w:rsid w:val="00293233"/>
    <w:rsid w:val="0029361D"/>
    <w:rsid w:val="00293BDF"/>
    <w:rsid w:val="00293E20"/>
    <w:rsid w:val="00294233"/>
    <w:rsid w:val="0029442C"/>
    <w:rsid w:val="00294616"/>
    <w:rsid w:val="0029526A"/>
    <w:rsid w:val="00295EC1"/>
    <w:rsid w:val="00296687"/>
    <w:rsid w:val="00296C44"/>
    <w:rsid w:val="00296E69"/>
    <w:rsid w:val="002976EE"/>
    <w:rsid w:val="0029789C"/>
    <w:rsid w:val="002979C1"/>
    <w:rsid w:val="002A0571"/>
    <w:rsid w:val="002A08C1"/>
    <w:rsid w:val="002A0C5F"/>
    <w:rsid w:val="002A34D3"/>
    <w:rsid w:val="002A3CB1"/>
    <w:rsid w:val="002A3D6C"/>
    <w:rsid w:val="002A52FE"/>
    <w:rsid w:val="002A5382"/>
    <w:rsid w:val="002A5F22"/>
    <w:rsid w:val="002A5F24"/>
    <w:rsid w:val="002A6821"/>
    <w:rsid w:val="002A7704"/>
    <w:rsid w:val="002A7B05"/>
    <w:rsid w:val="002A7BDA"/>
    <w:rsid w:val="002A7C7F"/>
    <w:rsid w:val="002B15F6"/>
    <w:rsid w:val="002B19A7"/>
    <w:rsid w:val="002B1BEC"/>
    <w:rsid w:val="002B1DA5"/>
    <w:rsid w:val="002B25D8"/>
    <w:rsid w:val="002B2767"/>
    <w:rsid w:val="002B34DD"/>
    <w:rsid w:val="002B42E6"/>
    <w:rsid w:val="002B4353"/>
    <w:rsid w:val="002B4D97"/>
    <w:rsid w:val="002B55DF"/>
    <w:rsid w:val="002B5665"/>
    <w:rsid w:val="002B5889"/>
    <w:rsid w:val="002B5BCB"/>
    <w:rsid w:val="002B609C"/>
    <w:rsid w:val="002B798E"/>
    <w:rsid w:val="002B7BFC"/>
    <w:rsid w:val="002C0015"/>
    <w:rsid w:val="002C02D0"/>
    <w:rsid w:val="002C0D53"/>
    <w:rsid w:val="002C0E73"/>
    <w:rsid w:val="002C0FD0"/>
    <w:rsid w:val="002C216C"/>
    <w:rsid w:val="002C2D23"/>
    <w:rsid w:val="002C352C"/>
    <w:rsid w:val="002C42A0"/>
    <w:rsid w:val="002C55A7"/>
    <w:rsid w:val="002C6028"/>
    <w:rsid w:val="002C6227"/>
    <w:rsid w:val="002D0115"/>
    <w:rsid w:val="002D05EB"/>
    <w:rsid w:val="002D0AF8"/>
    <w:rsid w:val="002D0CAE"/>
    <w:rsid w:val="002D2122"/>
    <w:rsid w:val="002D2FDD"/>
    <w:rsid w:val="002D3268"/>
    <w:rsid w:val="002D3877"/>
    <w:rsid w:val="002D442A"/>
    <w:rsid w:val="002D4D17"/>
    <w:rsid w:val="002D4D6D"/>
    <w:rsid w:val="002D5403"/>
    <w:rsid w:val="002D5E37"/>
    <w:rsid w:val="002D5F21"/>
    <w:rsid w:val="002D6EB5"/>
    <w:rsid w:val="002D7211"/>
    <w:rsid w:val="002D73C4"/>
    <w:rsid w:val="002E2852"/>
    <w:rsid w:val="002E5708"/>
    <w:rsid w:val="002E6721"/>
    <w:rsid w:val="002E6B3E"/>
    <w:rsid w:val="002E6DE2"/>
    <w:rsid w:val="002E722F"/>
    <w:rsid w:val="002E72C5"/>
    <w:rsid w:val="002E78CB"/>
    <w:rsid w:val="002E7D15"/>
    <w:rsid w:val="002F28C3"/>
    <w:rsid w:val="002F417B"/>
    <w:rsid w:val="002F4240"/>
    <w:rsid w:val="002F4332"/>
    <w:rsid w:val="002F49D8"/>
    <w:rsid w:val="002F5942"/>
    <w:rsid w:val="002F5B1B"/>
    <w:rsid w:val="002F71CE"/>
    <w:rsid w:val="002F72F2"/>
    <w:rsid w:val="002F7640"/>
    <w:rsid w:val="0030112C"/>
    <w:rsid w:val="00301F28"/>
    <w:rsid w:val="00301FCE"/>
    <w:rsid w:val="00302A20"/>
    <w:rsid w:val="00302B63"/>
    <w:rsid w:val="00302C87"/>
    <w:rsid w:val="00302EB7"/>
    <w:rsid w:val="003031B2"/>
    <w:rsid w:val="003035AD"/>
    <w:rsid w:val="00303A01"/>
    <w:rsid w:val="00303F25"/>
    <w:rsid w:val="0030441F"/>
    <w:rsid w:val="00305024"/>
    <w:rsid w:val="0030527B"/>
    <w:rsid w:val="00305489"/>
    <w:rsid w:val="00305EC6"/>
    <w:rsid w:val="00306F02"/>
    <w:rsid w:val="003072F8"/>
    <w:rsid w:val="00310359"/>
    <w:rsid w:val="0031089E"/>
    <w:rsid w:val="00311096"/>
    <w:rsid w:val="00311940"/>
    <w:rsid w:val="00311CDE"/>
    <w:rsid w:val="00312CC1"/>
    <w:rsid w:val="003141C9"/>
    <w:rsid w:val="0031423F"/>
    <w:rsid w:val="00314608"/>
    <w:rsid w:val="003146A3"/>
    <w:rsid w:val="003155BC"/>
    <w:rsid w:val="003156AA"/>
    <w:rsid w:val="00315EEA"/>
    <w:rsid w:val="00317553"/>
    <w:rsid w:val="00317701"/>
    <w:rsid w:val="00317BAC"/>
    <w:rsid w:val="0032091A"/>
    <w:rsid w:val="003210FB"/>
    <w:rsid w:val="0032149F"/>
    <w:rsid w:val="003216C2"/>
    <w:rsid w:val="003217D1"/>
    <w:rsid w:val="00322AC0"/>
    <w:rsid w:val="003231E4"/>
    <w:rsid w:val="0032322F"/>
    <w:rsid w:val="00323398"/>
    <w:rsid w:val="00323714"/>
    <w:rsid w:val="0032427D"/>
    <w:rsid w:val="00324626"/>
    <w:rsid w:val="00324BC2"/>
    <w:rsid w:val="00325FDF"/>
    <w:rsid w:val="00327255"/>
    <w:rsid w:val="0032759C"/>
    <w:rsid w:val="00331C04"/>
    <w:rsid w:val="003327D3"/>
    <w:rsid w:val="0033378D"/>
    <w:rsid w:val="00334498"/>
    <w:rsid w:val="003349FC"/>
    <w:rsid w:val="00334C5E"/>
    <w:rsid w:val="003351EC"/>
    <w:rsid w:val="00336597"/>
    <w:rsid w:val="00336B61"/>
    <w:rsid w:val="0033799E"/>
    <w:rsid w:val="00337B7D"/>
    <w:rsid w:val="00340B3A"/>
    <w:rsid w:val="00340E67"/>
    <w:rsid w:val="003420E3"/>
    <w:rsid w:val="00345245"/>
    <w:rsid w:val="003461FE"/>
    <w:rsid w:val="003469FF"/>
    <w:rsid w:val="00347630"/>
    <w:rsid w:val="00347E39"/>
    <w:rsid w:val="00350CEA"/>
    <w:rsid w:val="00350D38"/>
    <w:rsid w:val="00351464"/>
    <w:rsid w:val="0035171C"/>
    <w:rsid w:val="00351AD1"/>
    <w:rsid w:val="00351B46"/>
    <w:rsid w:val="00351DC7"/>
    <w:rsid w:val="00353A6B"/>
    <w:rsid w:val="00354644"/>
    <w:rsid w:val="00354C77"/>
    <w:rsid w:val="00354D27"/>
    <w:rsid w:val="00355C9C"/>
    <w:rsid w:val="00355F11"/>
    <w:rsid w:val="003563F5"/>
    <w:rsid w:val="00356588"/>
    <w:rsid w:val="00356F32"/>
    <w:rsid w:val="00357575"/>
    <w:rsid w:val="0035783A"/>
    <w:rsid w:val="00360001"/>
    <w:rsid w:val="003600E9"/>
    <w:rsid w:val="0036030E"/>
    <w:rsid w:val="00360F47"/>
    <w:rsid w:val="00361A09"/>
    <w:rsid w:val="00361E70"/>
    <w:rsid w:val="00362688"/>
    <w:rsid w:val="003647DA"/>
    <w:rsid w:val="00364B27"/>
    <w:rsid w:val="003652E9"/>
    <w:rsid w:val="00366DD3"/>
    <w:rsid w:val="00366E29"/>
    <w:rsid w:val="00366F99"/>
    <w:rsid w:val="00367EC7"/>
    <w:rsid w:val="00367F50"/>
    <w:rsid w:val="00370EA9"/>
    <w:rsid w:val="00371C64"/>
    <w:rsid w:val="003721FF"/>
    <w:rsid w:val="00372390"/>
    <w:rsid w:val="0037274C"/>
    <w:rsid w:val="003735DC"/>
    <w:rsid w:val="003735F8"/>
    <w:rsid w:val="003736DD"/>
    <w:rsid w:val="00374426"/>
    <w:rsid w:val="0037457C"/>
    <w:rsid w:val="003747FE"/>
    <w:rsid w:val="0037759F"/>
    <w:rsid w:val="003813E0"/>
    <w:rsid w:val="0038160B"/>
    <w:rsid w:val="0038196F"/>
    <w:rsid w:val="00381B7D"/>
    <w:rsid w:val="003826E0"/>
    <w:rsid w:val="00383697"/>
    <w:rsid w:val="00384D79"/>
    <w:rsid w:val="003859B2"/>
    <w:rsid w:val="00386437"/>
    <w:rsid w:val="00386ACD"/>
    <w:rsid w:val="00386B45"/>
    <w:rsid w:val="00386C44"/>
    <w:rsid w:val="00387779"/>
    <w:rsid w:val="00387B8B"/>
    <w:rsid w:val="00387EFF"/>
    <w:rsid w:val="003909AE"/>
    <w:rsid w:val="00390F66"/>
    <w:rsid w:val="00392924"/>
    <w:rsid w:val="00393001"/>
    <w:rsid w:val="00393454"/>
    <w:rsid w:val="00393633"/>
    <w:rsid w:val="00393D36"/>
    <w:rsid w:val="00394067"/>
    <w:rsid w:val="00394895"/>
    <w:rsid w:val="00394FE2"/>
    <w:rsid w:val="00395FF0"/>
    <w:rsid w:val="00396745"/>
    <w:rsid w:val="00396771"/>
    <w:rsid w:val="003967C4"/>
    <w:rsid w:val="0039729B"/>
    <w:rsid w:val="003979F4"/>
    <w:rsid w:val="00397DA0"/>
    <w:rsid w:val="003A1C94"/>
    <w:rsid w:val="003A5201"/>
    <w:rsid w:val="003A5570"/>
    <w:rsid w:val="003A6AFC"/>
    <w:rsid w:val="003A6E81"/>
    <w:rsid w:val="003A727E"/>
    <w:rsid w:val="003A7C79"/>
    <w:rsid w:val="003B0B2A"/>
    <w:rsid w:val="003B2191"/>
    <w:rsid w:val="003B2E03"/>
    <w:rsid w:val="003B38CD"/>
    <w:rsid w:val="003B495B"/>
    <w:rsid w:val="003B52F4"/>
    <w:rsid w:val="003B5E92"/>
    <w:rsid w:val="003B6205"/>
    <w:rsid w:val="003B69CE"/>
    <w:rsid w:val="003B6A8B"/>
    <w:rsid w:val="003B6BE2"/>
    <w:rsid w:val="003B732B"/>
    <w:rsid w:val="003B766B"/>
    <w:rsid w:val="003C0917"/>
    <w:rsid w:val="003C0C8A"/>
    <w:rsid w:val="003C0CC1"/>
    <w:rsid w:val="003C1D1B"/>
    <w:rsid w:val="003C22E4"/>
    <w:rsid w:val="003C3273"/>
    <w:rsid w:val="003C33F6"/>
    <w:rsid w:val="003C3486"/>
    <w:rsid w:val="003C3501"/>
    <w:rsid w:val="003C39F7"/>
    <w:rsid w:val="003C44EB"/>
    <w:rsid w:val="003C5240"/>
    <w:rsid w:val="003C56BA"/>
    <w:rsid w:val="003C575B"/>
    <w:rsid w:val="003D03F9"/>
    <w:rsid w:val="003D04B9"/>
    <w:rsid w:val="003D0760"/>
    <w:rsid w:val="003D08A0"/>
    <w:rsid w:val="003D1F5E"/>
    <w:rsid w:val="003D2721"/>
    <w:rsid w:val="003D3443"/>
    <w:rsid w:val="003D3749"/>
    <w:rsid w:val="003D410C"/>
    <w:rsid w:val="003D53E2"/>
    <w:rsid w:val="003D5708"/>
    <w:rsid w:val="003D6AF7"/>
    <w:rsid w:val="003D7614"/>
    <w:rsid w:val="003E089A"/>
    <w:rsid w:val="003E08BF"/>
    <w:rsid w:val="003E1206"/>
    <w:rsid w:val="003E29B2"/>
    <w:rsid w:val="003E3562"/>
    <w:rsid w:val="003E3751"/>
    <w:rsid w:val="003E396B"/>
    <w:rsid w:val="003E3B0F"/>
    <w:rsid w:val="003E4871"/>
    <w:rsid w:val="003E4945"/>
    <w:rsid w:val="003E4C7E"/>
    <w:rsid w:val="003E4EC9"/>
    <w:rsid w:val="003E52F0"/>
    <w:rsid w:val="003E634C"/>
    <w:rsid w:val="003E642C"/>
    <w:rsid w:val="003E7968"/>
    <w:rsid w:val="003F08F4"/>
    <w:rsid w:val="003F0CE3"/>
    <w:rsid w:val="003F1785"/>
    <w:rsid w:val="003F2DE2"/>
    <w:rsid w:val="003F3D91"/>
    <w:rsid w:val="003F5EC4"/>
    <w:rsid w:val="003F68C5"/>
    <w:rsid w:val="003F7296"/>
    <w:rsid w:val="00400187"/>
    <w:rsid w:val="00400840"/>
    <w:rsid w:val="00400A4B"/>
    <w:rsid w:val="00400CAF"/>
    <w:rsid w:val="00401880"/>
    <w:rsid w:val="00401DAB"/>
    <w:rsid w:val="00402D3B"/>
    <w:rsid w:val="00403757"/>
    <w:rsid w:val="004039C2"/>
    <w:rsid w:val="00403EC7"/>
    <w:rsid w:val="00403F1F"/>
    <w:rsid w:val="0040469D"/>
    <w:rsid w:val="00407578"/>
    <w:rsid w:val="0040799A"/>
    <w:rsid w:val="0041024A"/>
    <w:rsid w:val="00410430"/>
    <w:rsid w:val="00410F18"/>
    <w:rsid w:val="004110E9"/>
    <w:rsid w:val="0041114C"/>
    <w:rsid w:val="00411639"/>
    <w:rsid w:val="0041257B"/>
    <w:rsid w:val="00412884"/>
    <w:rsid w:val="00413410"/>
    <w:rsid w:val="00413487"/>
    <w:rsid w:val="004134CF"/>
    <w:rsid w:val="004138B7"/>
    <w:rsid w:val="00413BEF"/>
    <w:rsid w:val="00414166"/>
    <w:rsid w:val="00414982"/>
    <w:rsid w:val="00414B4F"/>
    <w:rsid w:val="00414BEE"/>
    <w:rsid w:val="0041588C"/>
    <w:rsid w:val="00416A1F"/>
    <w:rsid w:val="00417836"/>
    <w:rsid w:val="00417FC8"/>
    <w:rsid w:val="0042028F"/>
    <w:rsid w:val="00421A42"/>
    <w:rsid w:val="0042236B"/>
    <w:rsid w:val="004234CB"/>
    <w:rsid w:val="004240D8"/>
    <w:rsid w:val="00424569"/>
    <w:rsid w:val="0042485A"/>
    <w:rsid w:val="00425414"/>
    <w:rsid w:val="0042560B"/>
    <w:rsid w:val="004259A4"/>
    <w:rsid w:val="00425A83"/>
    <w:rsid w:val="00425C0E"/>
    <w:rsid w:val="004279FB"/>
    <w:rsid w:val="00427A7D"/>
    <w:rsid w:val="00430CB1"/>
    <w:rsid w:val="00430FE7"/>
    <w:rsid w:val="0043134C"/>
    <w:rsid w:val="00431592"/>
    <w:rsid w:val="00432A6E"/>
    <w:rsid w:val="00433F93"/>
    <w:rsid w:val="0043432F"/>
    <w:rsid w:val="004348D3"/>
    <w:rsid w:val="00434978"/>
    <w:rsid w:val="00434E4C"/>
    <w:rsid w:val="0043528B"/>
    <w:rsid w:val="00435446"/>
    <w:rsid w:val="00436564"/>
    <w:rsid w:val="00436CE9"/>
    <w:rsid w:val="00437351"/>
    <w:rsid w:val="00440BA7"/>
    <w:rsid w:val="00440CD6"/>
    <w:rsid w:val="00441BD9"/>
    <w:rsid w:val="00442CE8"/>
    <w:rsid w:val="00443269"/>
    <w:rsid w:val="00443487"/>
    <w:rsid w:val="00444F02"/>
    <w:rsid w:val="0044553F"/>
    <w:rsid w:val="00445691"/>
    <w:rsid w:val="0044570E"/>
    <w:rsid w:val="00445E5B"/>
    <w:rsid w:val="00446003"/>
    <w:rsid w:val="00446C3A"/>
    <w:rsid w:val="004470FD"/>
    <w:rsid w:val="00447204"/>
    <w:rsid w:val="00450C8D"/>
    <w:rsid w:val="0045127D"/>
    <w:rsid w:val="004515FA"/>
    <w:rsid w:val="004522FD"/>
    <w:rsid w:val="00452C56"/>
    <w:rsid w:val="00452D02"/>
    <w:rsid w:val="0045395F"/>
    <w:rsid w:val="004539E9"/>
    <w:rsid w:val="00454058"/>
    <w:rsid w:val="004555A8"/>
    <w:rsid w:val="00456ACD"/>
    <w:rsid w:val="00456B84"/>
    <w:rsid w:val="00457829"/>
    <w:rsid w:val="00457AE6"/>
    <w:rsid w:val="0046007A"/>
    <w:rsid w:val="00460C18"/>
    <w:rsid w:val="00460ED6"/>
    <w:rsid w:val="004614F2"/>
    <w:rsid w:val="00461AFF"/>
    <w:rsid w:val="00462179"/>
    <w:rsid w:val="00462DD9"/>
    <w:rsid w:val="004636D2"/>
    <w:rsid w:val="004641C2"/>
    <w:rsid w:val="004645B2"/>
    <w:rsid w:val="004649DA"/>
    <w:rsid w:val="00465A00"/>
    <w:rsid w:val="004671A9"/>
    <w:rsid w:val="00467C13"/>
    <w:rsid w:val="00470376"/>
    <w:rsid w:val="004707FD"/>
    <w:rsid w:val="00470A97"/>
    <w:rsid w:val="004715F1"/>
    <w:rsid w:val="00471B3B"/>
    <w:rsid w:val="00471CFD"/>
    <w:rsid w:val="00471DF4"/>
    <w:rsid w:val="00471E8D"/>
    <w:rsid w:val="0047271E"/>
    <w:rsid w:val="00473711"/>
    <w:rsid w:val="00473863"/>
    <w:rsid w:val="00473ABD"/>
    <w:rsid w:val="00474295"/>
    <w:rsid w:val="00474D33"/>
    <w:rsid w:val="0047670D"/>
    <w:rsid w:val="004767F9"/>
    <w:rsid w:val="00480D4F"/>
    <w:rsid w:val="00480FB8"/>
    <w:rsid w:val="00481431"/>
    <w:rsid w:val="00481910"/>
    <w:rsid w:val="00481E94"/>
    <w:rsid w:val="00482491"/>
    <w:rsid w:val="00482880"/>
    <w:rsid w:val="0048333C"/>
    <w:rsid w:val="004833AC"/>
    <w:rsid w:val="00483A75"/>
    <w:rsid w:val="00483E00"/>
    <w:rsid w:val="00484723"/>
    <w:rsid w:val="00484775"/>
    <w:rsid w:val="0048657E"/>
    <w:rsid w:val="00486B08"/>
    <w:rsid w:val="00486F35"/>
    <w:rsid w:val="00490E56"/>
    <w:rsid w:val="004916BB"/>
    <w:rsid w:val="00491E80"/>
    <w:rsid w:val="00492325"/>
    <w:rsid w:val="0049238A"/>
    <w:rsid w:val="00494101"/>
    <w:rsid w:val="00494F5D"/>
    <w:rsid w:val="00495BAC"/>
    <w:rsid w:val="00495E20"/>
    <w:rsid w:val="00495E72"/>
    <w:rsid w:val="00496CAF"/>
    <w:rsid w:val="004975CC"/>
    <w:rsid w:val="0049769B"/>
    <w:rsid w:val="00497AD9"/>
    <w:rsid w:val="004A1A16"/>
    <w:rsid w:val="004A2D3A"/>
    <w:rsid w:val="004A3018"/>
    <w:rsid w:val="004A34E5"/>
    <w:rsid w:val="004A4901"/>
    <w:rsid w:val="004A55B8"/>
    <w:rsid w:val="004A621F"/>
    <w:rsid w:val="004A6826"/>
    <w:rsid w:val="004A6B4D"/>
    <w:rsid w:val="004A6E41"/>
    <w:rsid w:val="004A7219"/>
    <w:rsid w:val="004A74E7"/>
    <w:rsid w:val="004A7BC8"/>
    <w:rsid w:val="004B07E3"/>
    <w:rsid w:val="004B0947"/>
    <w:rsid w:val="004B1A9B"/>
    <w:rsid w:val="004B1B5C"/>
    <w:rsid w:val="004B1DBB"/>
    <w:rsid w:val="004B1F97"/>
    <w:rsid w:val="004B2638"/>
    <w:rsid w:val="004B3035"/>
    <w:rsid w:val="004B3F5F"/>
    <w:rsid w:val="004B5342"/>
    <w:rsid w:val="004B5B60"/>
    <w:rsid w:val="004B5E48"/>
    <w:rsid w:val="004B64FC"/>
    <w:rsid w:val="004B6AC9"/>
    <w:rsid w:val="004B7A23"/>
    <w:rsid w:val="004B7C41"/>
    <w:rsid w:val="004C05E9"/>
    <w:rsid w:val="004C08F3"/>
    <w:rsid w:val="004C164C"/>
    <w:rsid w:val="004C1672"/>
    <w:rsid w:val="004C195D"/>
    <w:rsid w:val="004C1DB7"/>
    <w:rsid w:val="004C20B5"/>
    <w:rsid w:val="004C2210"/>
    <w:rsid w:val="004C26AA"/>
    <w:rsid w:val="004C36D3"/>
    <w:rsid w:val="004C4B83"/>
    <w:rsid w:val="004C4E57"/>
    <w:rsid w:val="004C59CC"/>
    <w:rsid w:val="004C67E6"/>
    <w:rsid w:val="004C6835"/>
    <w:rsid w:val="004C6AED"/>
    <w:rsid w:val="004C70CC"/>
    <w:rsid w:val="004C7B0D"/>
    <w:rsid w:val="004D0C02"/>
    <w:rsid w:val="004D12C5"/>
    <w:rsid w:val="004D25D6"/>
    <w:rsid w:val="004D2CB1"/>
    <w:rsid w:val="004D2F83"/>
    <w:rsid w:val="004D3960"/>
    <w:rsid w:val="004D41E5"/>
    <w:rsid w:val="004D4C66"/>
    <w:rsid w:val="004D5218"/>
    <w:rsid w:val="004D5437"/>
    <w:rsid w:val="004D6434"/>
    <w:rsid w:val="004D7200"/>
    <w:rsid w:val="004E0863"/>
    <w:rsid w:val="004E08DE"/>
    <w:rsid w:val="004E10EF"/>
    <w:rsid w:val="004E125B"/>
    <w:rsid w:val="004E2238"/>
    <w:rsid w:val="004E37BA"/>
    <w:rsid w:val="004E3C46"/>
    <w:rsid w:val="004E3EF4"/>
    <w:rsid w:val="004E3F61"/>
    <w:rsid w:val="004E439E"/>
    <w:rsid w:val="004E498A"/>
    <w:rsid w:val="004E502E"/>
    <w:rsid w:val="004E5110"/>
    <w:rsid w:val="004E5326"/>
    <w:rsid w:val="004E57FE"/>
    <w:rsid w:val="004E5D83"/>
    <w:rsid w:val="004E5FE1"/>
    <w:rsid w:val="004F1F37"/>
    <w:rsid w:val="004F20AC"/>
    <w:rsid w:val="004F221A"/>
    <w:rsid w:val="004F255B"/>
    <w:rsid w:val="004F26FA"/>
    <w:rsid w:val="004F2D8E"/>
    <w:rsid w:val="004F3200"/>
    <w:rsid w:val="004F326B"/>
    <w:rsid w:val="004F36FB"/>
    <w:rsid w:val="004F42A1"/>
    <w:rsid w:val="004F491D"/>
    <w:rsid w:val="004F4CFA"/>
    <w:rsid w:val="004F5CF2"/>
    <w:rsid w:val="004F5FC5"/>
    <w:rsid w:val="004F7F37"/>
    <w:rsid w:val="00500124"/>
    <w:rsid w:val="005002E4"/>
    <w:rsid w:val="005004E9"/>
    <w:rsid w:val="00500822"/>
    <w:rsid w:val="005011B6"/>
    <w:rsid w:val="00501617"/>
    <w:rsid w:val="00502236"/>
    <w:rsid w:val="00503B10"/>
    <w:rsid w:val="00503FF6"/>
    <w:rsid w:val="0050445C"/>
    <w:rsid w:val="00505ABB"/>
    <w:rsid w:val="0050661A"/>
    <w:rsid w:val="005068A6"/>
    <w:rsid w:val="00506FCC"/>
    <w:rsid w:val="0051031E"/>
    <w:rsid w:val="005104D6"/>
    <w:rsid w:val="0051105F"/>
    <w:rsid w:val="00511F47"/>
    <w:rsid w:val="00512015"/>
    <w:rsid w:val="00512B2B"/>
    <w:rsid w:val="00514931"/>
    <w:rsid w:val="00514F43"/>
    <w:rsid w:val="00516217"/>
    <w:rsid w:val="005175CB"/>
    <w:rsid w:val="005209D4"/>
    <w:rsid w:val="00520CA2"/>
    <w:rsid w:val="00520D32"/>
    <w:rsid w:val="0052146F"/>
    <w:rsid w:val="00521B34"/>
    <w:rsid w:val="00522B57"/>
    <w:rsid w:val="0052395C"/>
    <w:rsid w:val="00523D9F"/>
    <w:rsid w:val="00523E7C"/>
    <w:rsid w:val="0052515E"/>
    <w:rsid w:val="00525AB3"/>
    <w:rsid w:val="00525BF6"/>
    <w:rsid w:val="00525C8A"/>
    <w:rsid w:val="00526CAB"/>
    <w:rsid w:val="0052798A"/>
    <w:rsid w:val="00530BFB"/>
    <w:rsid w:val="00530EC0"/>
    <w:rsid w:val="0053127D"/>
    <w:rsid w:val="005324BC"/>
    <w:rsid w:val="0053350D"/>
    <w:rsid w:val="00533CC3"/>
    <w:rsid w:val="0053602D"/>
    <w:rsid w:val="00536B7F"/>
    <w:rsid w:val="005370D6"/>
    <w:rsid w:val="0053768B"/>
    <w:rsid w:val="0054066A"/>
    <w:rsid w:val="0054104C"/>
    <w:rsid w:val="00541BEB"/>
    <w:rsid w:val="005423E3"/>
    <w:rsid w:val="00545702"/>
    <w:rsid w:val="005459F2"/>
    <w:rsid w:val="00545A65"/>
    <w:rsid w:val="00546AFE"/>
    <w:rsid w:val="005500DE"/>
    <w:rsid w:val="00550D0F"/>
    <w:rsid w:val="00551AA2"/>
    <w:rsid w:val="00551B71"/>
    <w:rsid w:val="0055231E"/>
    <w:rsid w:val="0055296C"/>
    <w:rsid w:val="005529AB"/>
    <w:rsid w:val="00552F34"/>
    <w:rsid w:val="00552F7B"/>
    <w:rsid w:val="005546E8"/>
    <w:rsid w:val="00554A9C"/>
    <w:rsid w:val="00554EE7"/>
    <w:rsid w:val="0055568A"/>
    <w:rsid w:val="0055603B"/>
    <w:rsid w:val="00556F3B"/>
    <w:rsid w:val="0056045D"/>
    <w:rsid w:val="0056192D"/>
    <w:rsid w:val="005629C1"/>
    <w:rsid w:val="00562A94"/>
    <w:rsid w:val="00562DD0"/>
    <w:rsid w:val="00563077"/>
    <w:rsid w:val="00564D7B"/>
    <w:rsid w:val="0056551A"/>
    <w:rsid w:val="00565C8B"/>
    <w:rsid w:val="00565E63"/>
    <w:rsid w:val="00566176"/>
    <w:rsid w:val="005661A6"/>
    <w:rsid w:val="00566467"/>
    <w:rsid w:val="005665F2"/>
    <w:rsid w:val="00566684"/>
    <w:rsid w:val="00566C89"/>
    <w:rsid w:val="00566E5D"/>
    <w:rsid w:val="005670F4"/>
    <w:rsid w:val="00567EEA"/>
    <w:rsid w:val="005703E9"/>
    <w:rsid w:val="0057056D"/>
    <w:rsid w:val="00570D35"/>
    <w:rsid w:val="00572F5D"/>
    <w:rsid w:val="00574864"/>
    <w:rsid w:val="005752ED"/>
    <w:rsid w:val="0057585F"/>
    <w:rsid w:val="00575D7D"/>
    <w:rsid w:val="00576C0A"/>
    <w:rsid w:val="00582BE8"/>
    <w:rsid w:val="005833A4"/>
    <w:rsid w:val="00583A05"/>
    <w:rsid w:val="00583F2B"/>
    <w:rsid w:val="00585422"/>
    <w:rsid w:val="005855A9"/>
    <w:rsid w:val="0058680E"/>
    <w:rsid w:val="00591025"/>
    <w:rsid w:val="00591DC6"/>
    <w:rsid w:val="00592836"/>
    <w:rsid w:val="0059289C"/>
    <w:rsid w:val="00592F0D"/>
    <w:rsid w:val="00593A51"/>
    <w:rsid w:val="00593E99"/>
    <w:rsid w:val="00594473"/>
    <w:rsid w:val="00594637"/>
    <w:rsid w:val="005951B5"/>
    <w:rsid w:val="00595214"/>
    <w:rsid w:val="005963BE"/>
    <w:rsid w:val="00596963"/>
    <w:rsid w:val="00596D2B"/>
    <w:rsid w:val="00596E53"/>
    <w:rsid w:val="005A038D"/>
    <w:rsid w:val="005A0F0E"/>
    <w:rsid w:val="005A3B5C"/>
    <w:rsid w:val="005A5EE3"/>
    <w:rsid w:val="005B0D22"/>
    <w:rsid w:val="005B1062"/>
    <w:rsid w:val="005B126C"/>
    <w:rsid w:val="005B20DB"/>
    <w:rsid w:val="005B2162"/>
    <w:rsid w:val="005B2227"/>
    <w:rsid w:val="005B2D25"/>
    <w:rsid w:val="005B4A84"/>
    <w:rsid w:val="005B4BEF"/>
    <w:rsid w:val="005B5B08"/>
    <w:rsid w:val="005B5D4D"/>
    <w:rsid w:val="005B6356"/>
    <w:rsid w:val="005B6890"/>
    <w:rsid w:val="005B7445"/>
    <w:rsid w:val="005B78B0"/>
    <w:rsid w:val="005B79AE"/>
    <w:rsid w:val="005B79BE"/>
    <w:rsid w:val="005B7F77"/>
    <w:rsid w:val="005C1D26"/>
    <w:rsid w:val="005C21E8"/>
    <w:rsid w:val="005C226C"/>
    <w:rsid w:val="005C254B"/>
    <w:rsid w:val="005C27AD"/>
    <w:rsid w:val="005C2D56"/>
    <w:rsid w:val="005C2F4B"/>
    <w:rsid w:val="005C320E"/>
    <w:rsid w:val="005C3D91"/>
    <w:rsid w:val="005C3EF7"/>
    <w:rsid w:val="005C3FFE"/>
    <w:rsid w:val="005C4C2D"/>
    <w:rsid w:val="005C596A"/>
    <w:rsid w:val="005C7030"/>
    <w:rsid w:val="005C7C4F"/>
    <w:rsid w:val="005C7DA9"/>
    <w:rsid w:val="005C7E06"/>
    <w:rsid w:val="005D01AB"/>
    <w:rsid w:val="005D030A"/>
    <w:rsid w:val="005D1470"/>
    <w:rsid w:val="005D1ECB"/>
    <w:rsid w:val="005D2939"/>
    <w:rsid w:val="005D30DD"/>
    <w:rsid w:val="005D36D3"/>
    <w:rsid w:val="005D44D0"/>
    <w:rsid w:val="005D5113"/>
    <w:rsid w:val="005D51FA"/>
    <w:rsid w:val="005D6B81"/>
    <w:rsid w:val="005E048A"/>
    <w:rsid w:val="005E048C"/>
    <w:rsid w:val="005E1C14"/>
    <w:rsid w:val="005E1EB1"/>
    <w:rsid w:val="005E287F"/>
    <w:rsid w:val="005E3E71"/>
    <w:rsid w:val="005E4195"/>
    <w:rsid w:val="005E4392"/>
    <w:rsid w:val="005E5443"/>
    <w:rsid w:val="005E5C30"/>
    <w:rsid w:val="005E5C83"/>
    <w:rsid w:val="005E5F17"/>
    <w:rsid w:val="005E7134"/>
    <w:rsid w:val="005E74CF"/>
    <w:rsid w:val="005F1108"/>
    <w:rsid w:val="005F1628"/>
    <w:rsid w:val="005F1F31"/>
    <w:rsid w:val="005F36BB"/>
    <w:rsid w:val="005F4527"/>
    <w:rsid w:val="005F4DBE"/>
    <w:rsid w:val="005F50C2"/>
    <w:rsid w:val="005F538A"/>
    <w:rsid w:val="005F556A"/>
    <w:rsid w:val="005F6D72"/>
    <w:rsid w:val="005F706C"/>
    <w:rsid w:val="005F77FF"/>
    <w:rsid w:val="006007A1"/>
    <w:rsid w:val="006015D2"/>
    <w:rsid w:val="00601B21"/>
    <w:rsid w:val="00601CB2"/>
    <w:rsid w:val="00601F37"/>
    <w:rsid w:val="00602D32"/>
    <w:rsid w:val="00602FFA"/>
    <w:rsid w:val="006036BF"/>
    <w:rsid w:val="0060406B"/>
    <w:rsid w:val="006045D3"/>
    <w:rsid w:val="00604BD5"/>
    <w:rsid w:val="006054CD"/>
    <w:rsid w:val="0060590A"/>
    <w:rsid w:val="00605CC4"/>
    <w:rsid w:val="00607075"/>
    <w:rsid w:val="00607D13"/>
    <w:rsid w:val="00607DA4"/>
    <w:rsid w:val="00611461"/>
    <w:rsid w:val="00611C4E"/>
    <w:rsid w:val="0061285E"/>
    <w:rsid w:val="0061309A"/>
    <w:rsid w:val="0061509E"/>
    <w:rsid w:val="00615158"/>
    <w:rsid w:val="006156B9"/>
    <w:rsid w:val="00616F3E"/>
    <w:rsid w:val="00617734"/>
    <w:rsid w:val="00620397"/>
    <w:rsid w:val="006216EE"/>
    <w:rsid w:val="006218BC"/>
    <w:rsid w:val="00621963"/>
    <w:rsid w:val="00624CBA"/>
    <w:rsid w:val="006261B4"/>
    <w:rsid w:val="00630069"/>
    <w:rsid w:val="0063049B"/>
    <w:rsid w:val="00630503"/>
    <w:rsid w:val="0063076C"/>
    <w:rsid w:val="00630DE4"/>
    <w:rsid w:val="00630F82"/>
    <w:rsid w:val="006316DD"/>
    <w:rsid w:val="00631AFE"/>
    <w:rsid w:val="0063345C"/>
    <w:rsid w:val="006342FD"/>
    <w:rsid w:val="006349F4"/>
    <w:rsid w:val="00634F49"/>
    <w:rsid w:val="0063500D"/>
    <w:rsid w:val="00635A55"/>
    <w:rsid w:val="00635EC6"/>
    <w:rsid w:val="006364DB"/>
    <w:rsid w:val="0063696D"/>
    <w:rsid w:val="00641EFE"/>
    <w:rsid w:val="006421DB"/>
    <w:rsid w:val="00643326"/>
    <w:rsid w:val="00643B9B"/>
    <w:rsid w:val="00644A7B"/>
    <w:rsid w:val="00645525"/>
    <w:rsid w:val="00645A32"/>
    <w:rsid w:val="00646555"/>
    <w:rsid w:val="0065217E"/>
    <w:rsid w:val="00652A00"/>
    <w:rsid w:val="00652FEF"/>
    <w:rsid w:val="00653818"/>
    <w:rsid w:val="00653EA3"/>
    <w:rsid w:val="00654263"/>
    <w:rsid w:val="00655C11"/>
    <w:rsid w:val="00656230"/>
    <w:rsid w:val="0066093B"/>
    <w:rsid w:val="00661B51"/>
    <w:rsid w:val="00661C64"/>
    <w:rsid w:val="00662057"/>
    <w:rsid w:val="00663807"/>
    <w:rsid w:val="00663CE9"/>
    <w:rsid w:val="006644D2"/>
    <w:rsid w:val="00664918"/>
    <w:rsid w:val="00665CD2"/>
    <w:rsid w:val="0066632C"/>
    <w:rsid w:val="006668F4"/>
    <w:rsid w:val="00666917"/>
    <w:rsid w:val="00666D57"/>
    <w:rsid w:val="00667DD7"/>
    <w:rsid w:val="00670E4F"/>
    <w:rsid w:val="00670F16"/>
    <w:rsid w:val="0067111F"/>
    <w:rsid w:val="006713CE"/>
    <w:rsid w:val="00671511"/>
    <w:rsid w:val="006733B7"/>
    <w:rsid w:val="00674561"/>
    <w:rsid w:val="00674979"/>
    <w:rsid w:val="00674A8E"/>
    <w:rsid w:val="00674C48"/>
    <w:rsid w:val="00675961"/>
    <w:rsid w:val="00675A67"/>
    <w:rsid w:val="00675CCB"/>
    <w:rsid w:val="00676035"/>
    <w:rsid w:val="00676B6B"/>
    <w:rsid w:val="00677A5E"/>
    <w:rsid w:val="00677D9A"/>
    <w:rsid w:val="00677F58"/>
    <w:rsid w:val="00680062"/>
    <w:rsid w:val="00680639"/>
    <w:rsid w:val="00681D03"/>
    <w:rsid w:val="00682003"/>
    <w:rsid w:val="00682018"/>
    <w:rsid w:val="0068243C"/>
    <w:rsid w:val="00682A43"/>
    <w:rsid w:val="00682A58"/>
    <w:rsid w:val="00682A66"/>
    <w:rsid w:val="00683394"/>
    <w:rsid w:val="00684E19"/>
    <w:rsid w:val="006853AC"/>
    <w:rsid w:val="00685858"/>
    <w:rsid w:val="00685E31"/>
    <w:rsid w:val="00685E84"/>
    <w:rsid w:val="00685EAA"/>
    <w:rsid w:val="00686A14"/>
    <w:rsid w:val="00686D6E"/>
    <w:rsid w:val="00687DDC"/>
    <w:rsid w:val="00690522"/>
    <w:rsid w:val="00690C0B"/>
    <w:rsid w:val="00691715"/>
    <w:rsid w:val="00691C9B"/>
    <w:rsid w:val="0069268C"/>
    <w:rsid w:val="00694961"/>
    <w:rsid w:val="00695CE4"/>
    <w:rsid w:val="006A0553"/>
    <w:rsid w:val="006A1D92"/>
    <w:rsid w:val="006A2303"/>
    <w:rsid w:val="006A2FC2"/>
    <w:rsid w:val="006A31FE"/>
    <w:rsid w:val="006A3A1D"/>
    <w:rsid w:val="006A401F"/>
    <w:rsid w:val="006A42E9"/>
    <w:rsid w:val="006A4CAD"/>
    <w:rsid w:val="006A5151"/>
    <w:rsid w:val="006A5284"/>
    <w:rsid w:val="006A69A4"/>
    <w:rsid w:val="006A6FFA"/>
    <w:rsid w:val="006A7E78"/>
    <w:rsid w:val="006B0153"/>
    <w:rsid w:val="006B0674"/>
    <w:rsid w:val="006B181A"/>
    <w:rsid w:val="006B27DB"/>
    <w:rsid w:val="006B2F86"/>
    <w:rsid w:val="006B346C"/>
    <w:rsid w:val="006B3D84"/>
    <w:rsid w:val="006B3E54"/>
    <w:rsid w:val="006B4230"/>
    <w:rsid w:val="006B4ED9"/>
    <w:rsid w:val="006B563F"/>
    <w:rsid w:val="006B750E"/>
    <w:rsid w:val="006B76E3"/>
    <w:rsid w:val="006B7986"/>
    <w:rsid w:val="006B79AA"/>
    <w:rsid w:val="006C03D2"/>
    <w:rsid w:val="006C0AF6"/>
    <w:rsid w:val="006C0E06"/>
    <w:rsid w:val="006C0F9B"/>
    <w:rsid w:val="006C1019"/>
    <w:rsid w:val="006C2253"/>
    <w:rsid w:val="006C25A1"/>
    <w:rsid w:val="006C2A00"/>
    <w:rsid w:val="006C3028"/>
    <w:rsid w:val="006C339E"/>
    <w:rsid w:val="006C3E9B"/>
    <w:rsid w:val="006C4EE1"/>
    <w:rsid w:val="006C4F67"/>
    <w:rsid w:val="006C5931"/>
    <w:rsid w:val="006C61A6"/>
    <w:rsid w:val="006C6289"/>
    <w:rsid w:val="006C7024"/>
    <w:rsid w:val="006D003F"/>
    <w:rsid w:val="006D0257"/>
    <w:rsid w:val="006D13E9"/>
    <w:rsid w:val="006D1C84"/>
    <w:rsid w:val="006D1E39"/>
    <w:rsid w:val="006D2C77"/>
    <w:rsid w:val="006D498A"/>
    <w:rsid w:val="006D507B"/>
    <w:rsid w:val="006D6B36"/>
    <w:rsid w:val="006D6C93"/>
    <w:rsid w:val="006D7385"/>
    <w:rsid w:val="006E06A0"/>
    <w:rsid w:val="006E1579"/>
    <w:rsid w:val="006E3083"/>
    <w:rsid w:val="006E3583"/>
    <w:rsid w:val="006E38E0"/>
    <w:rsid w:val="006E3C24"/>
    <w:rsid w:val="006E3E16"/>
    <w:rsid w:val="006E4031"/>
    <w:rsid w:val="006E5943"/>
    <w:rsid w:val="006E68F3"/>
    <w:rsid w:val="006E6AD3"/>
    <w:rsid w:val="006E753A"/>
    <w:rsid w:val="006F0CDA"/>
    <w:rsid w:val="006F1082"/>
    <w:rsid w:val="006F148A"/>
    <w:rsid w:val="006F1B68"/>
    <w:rsid w:val="006F1CC1"/>
    <w:rsid w:val="006F22BE"/>
    <w:rsid w:val="006F28EF"/>
    <w:rsid w:val="006F2997"/>
    <w:rsid w:val="006F3CA5"/>
    <w:rsid w:val="006F468F"/>
    <w:rsid w:val="006F54A3"/>
    <w:rsid w:val="006F5D1A"/>
    <w:rsid w:val="006F6AD7"/>
    <w:rsid w:val="006F76C8"/>
    <w:rsid w:val="006F78A0"/>
    <w:rsid w:val="006F78A6"/>
    <w:rsid w:val="006F7FD9"/>
    <w:rsid w:val="00700837"/>
    <w:rsid w:val="0070139C"/>
    <w:rsid w:val="007022C9"/>
    <w:rsid w:val="0070240A"/>
    <w:rsid w:val="00703A11"/>
    <w:rsid w:val="00703C62"/>
    <w:rsid w:val="00703F6E"/>
    <w:rsid w:val="007044BD"/>
    <w:rsid w:val="00704964"/>
    <w:rsid w:val="007049E2"/>
    <w:rsid w:val="00704C43"/>
    <w:rsid w:val="0070665C"/>
    <w:rsid w:val="00707373"/>
    <w:rsid w:val="00707AAF"/>
    <w:rsid w:val="00707CA5"/>
    <w:rsid w:val="00710149"/>
    <w:rsid w:val="00710762"/>
    <w:rsid w:val="0071092F"/>
    <w:rsid w:val="00710AEB"/>
    <w:rsid w:val="00711639"/>
    <w:rsid w:val="007116E1"/>
    <w:rsid w:val="007120E4"/>
    <w:rsid w:val="00712FE4"/>
    <w:rsid w:val="00713A73"/>
    <w:rsid w:val="00714477"/>
    <w:rsid w:val="00714791"/>
    <w:rsid w:val="00714A66"/>
    <w:rsid w:val="00714BF0"/>
    <w:rsid w:val="00715D79"/>
    <w:rsid w:val="00716F02"/>
    <w:rsid w:val="007178B8"/>
    <w:rsid w:val="00720A8A"/>
    <w:rsid w:val="00721F67"/>
    <w:rsid w:val="00722DE4"/>
    <w:rsid w:val="007238BF"/>
    <w:rsid w:val="00723D96"/>
    <w:rsid w:val="00724A8B"/>
    <w:rsid w:val="0072631F"/>
    <w:rsid w:val="00726764"/>
    <w:rsid w:val="00726A46"/>
    <w:rsid w:val="007276C7"/>
    <w:rsid w:val="00730061"/>
    <w:rsid w:val="0073029D"/>
    <w:rsid w:val="00730495"/>
    <w:rsid w:val="00730A0D"/>
    <w:rsid w:val="00730BD1"/>
    <w:rsid w:val="00730E6A"/>
    <w:rsid w:val="00730EF7"/>
    <w:rsid w:val="007311CE"/>
    <w:rsid w:val="0073210F"/>
    <w:rsid w:val="007321C6"/>
    <w:rsid w:val="007335FC"/>
    <w:rsid w:val="00733711"/>
    <w:rsid w:val="00733A95"/>
    <w:rsid w:val="007353E4"/>
    <w:rsid w:val="00735731"/>
    <w:rsid w:val="00736463"/>
    <w:rsid w:val="007374EA"/>
    <w:rsid w:val="00737FE6"/>
    <w:rsid w:val="0074048B"/>
    <w:rsid w:val="00740D9C"/>
    <w:rsid w:val="00742895"/>
    <w:rsid w:val="00742F89"/>
    <w:rsid w:val="00744072"/>
    <w:rsid w:val="007441A6"/>
    <w:rsid w:val="007448E6"/>
    <w:rsid w:val="007455A9"/>
    <w:rsid w:val="007459EB"/>
    <w:rsid w:val="00747A6E"/>
    <w:rsid w:val="00750078"/>
    <w:rsid w:val="00750F8F"/>
    <w:rsid w:val="00752331"/>
    <w:rsid w:val="00752C0B"/>
    <w:rsid w:val="007531CA"/>
    <w:rsid w:val="00753962"/>
    <w:rsid w:val="00753A77"/>
    <w:rsid w:val="00754C22"/>
    <w:rsid w:val="00755DF6"/>
    <w:rsid w:val="007560E1"/>
    <w:rsid w:val="0075732B"/>
    <w:rsid w:val="007576BE"/>
    <w:rsid w:val="00757DBA"/>
    <w:rsid w:val="007601F7"/>
    <w:rsid w:val="00760245"/>
    <w:rsid w:val="00760DE6"/>
    <w:rsid w:val="007624B4"/>
    <w:rsid w:val="00762C1A"/>
    <w:rsid w:val="00763088"/>
    <w:rsid w:val="007630E9"/>
    <w:rsid w:val="00763392"/>
    <w:rsid w:val="007636B4"/>
    <w:rsid w:val="00763BA4"/>
    <w:rsid w:val="00763CA4"/>
    <w:rsid w:val="007662EB"/>
    <w:rsid w:val="0076673F"/>
    <w:rsid w:val="0076761B"/>
    <w:rsid w:val="0076780D"/>
    <w:rsid w:val="007704F4"/>
    <w:rsid w:val="00770B4F"/>
    <w:rsid w:val="00771162"/>
    <w:rsid w:val="00772868"/>
    <w:rsid w:val="00772B16"/>
    <w:rsid w:val="00772EB4"/>
    <w:rsid w:val="007730FF"/>
    <w:rsid w:val="007736AD"/>
    <w:rsid w:val="007736B3"/>
    <w:rsid w:val="00774991"/>
    <w:rsid w:val="00775731"/>
    <w:rsid w:val="00776EE3"/>
    <w:rsid w:val="00777EB5"/>
    <w:rsid w:val="00780925"/>
    <w:rsid w:val="00780BD2"/>
    <w:rsid w:val="00781212"/>
    <w:rsid w:val="00782366"/>
    <w:rsid w:val="0078266B"/>
    <w:rsid w:val="00782AB4"/>
    <w:rsid w:val="00783D78"/>
    <w:rsid w:val="0078532E"/>
    <w:rsid w:val="00785DCE"/>
    <w:rsid w:val="00786598"/>
    <w:rsid w:val="00786B04"/>
    <w:rsid w:val="0078785F"/>
    <w:rsid w:val="00787EBF"/>
    <w:rsid w:val="00790E14"/>
    <w:rsid w:val="00791109"/>
    <w:rsid w:val="00791850"/>
    <w:rsid w:val="00791C86"/>
    <w:rsid w:val="00792481"/>
    <w:rsid w:val="0079321B"/>
    <w:rsid w:val="007932E2"/>
    <w:rsid w:val="00793FAF"/>
    <w:rsid w:val="0079554B"/>
    <w:rsid w:val="0079618F"/>
    <w:rsid w:val="00796C01"/>
    <w:rsid w:val="007972CB"/>
    <w:rsid w:val="007972E2"/>
    <w:rsid w:val="00797375"/>
    <w:rsid w:val="00797CD1"/>
    <w:rsid w:val="007A06B0"/>
    <w:rsid w:val="007A0C59"/>
    <w:rsid w:val="007A0CCC"/>
    <w:rsid w:val="007A14B0"/>
    <w:rsid w:val="007A1DE1"/>
    <w:rsid w:val="007A3385"/>
    <w:rsid w:val="007A405A"/>
    <w:rsid w:val="007A7D1D"/>
    <w:rsid w:val="007B028E"/>
    <w:rsid w:val="007B218E"/>
    <w:rsid w:val="007B26F7"/>
    <w:rsid w:val="007B2791"/>
    <w:rsid w:val="007B2BAF"/>
    <w:rsid w:val="007B2CF2"/>
    <w:rsid w:val="007B35AA"/>
    <w:rsid w:val="007B3885"/>
    <w:rsid w:val="007B4285"/>
    <w:rsid w:val="007B47CE"/>
    <w:rsid w:val="007B4A18"/>
    <w:rsid w:val="007B5CC5"/>
    <w:rsid w:val="007B5F58"/>
    <w:rsid w:val="007B666E"/>
    <w:rsid w:val="007B7309"/>
    <w:rsid w:val="007C0241"/>
    <w:rsid w:val="007C167C"/>
    <w:rsid w:val="007C216F"/>
    <w:rsid w:val="007C2640"/>
    <w:rsid w:val="007C278F"/>
    <w:rsid w:val="007C2D29"/>
    <w:rsid w:val="007C3697"/>
    <w:rsid w:val="007C39D0"/>
    <w:rsid w:val="007C4710"/>
    <w:rsid w:val="007C4AE4"/>
    <w:rsid w:val="007C51A3"/>
    <w:rsid w:val="007C5571"/>
    <w:rsid w:val="007C609D"/>
    <w:rsid w:val="007C62D1"/>
    <w:rsid w:val="007C7178"/>
    <w:rsid w:val="007C7528"/>
    <w:rsid w:val="007C7936"/>
    <w:rsid w:val="007D0076"/>
    <w:rsid w:val="007D0EC1"/>
    <w:rsid w:val="007D167E"/>
    <w:rsid w:val="007D18AF"/>
    <w:rsid w:val="007D2328"/>
    <w:rsid w:val="007D2896"/>
    <w:rsid w:val="007D3B2A"/>
    <w:rsid w:val="007D43F2"/>
    <w:rsid w:val="007D48CB"/>
    <w:rsid w:val="007D499C"/>
    <w:rsid w:val="007D4ABF"/>
    <w:rsid w:val="007D542B"/>
    <w:rsid w:val="007D56E3"/>
    <w:rsid w:val="007D5829"/>
    <w:rsid w:val="007D58E3"/>
    <w:rsid w:val="007D5A98"/>
    <w:rsid w:val="007D6D56"/>
    <w:rsid w:val="007D7C3E"/>
    <w:rsid w:val="007E1CE6"/>
    <w:rsid w:val="007E2274"/>
    <w:rsid w:val="007E39E6"/>
    <w:rsid w:val="007E4073"/>
    <w:rsid w:val="007E444D"/>
    <w:rsid w:val="007E4DBE"/>
    <w:rsid w:val="007E55D2"/>
    <w:rsid w:val="007E636D"/>
    <w:rsid w:val="007E65AF"/>
    <w:rsid w:val="007E6BFC"/>
    <w:rsid w:val="007E73B3"/>
    <w:rsid w:val="007F00DD"/>
    <w:rsid w:val="007F0209"/>
    <w:rsid w:val="007F0557"/>
    <w:rsid w:val="007F0638"/>
    <w:rsid w:val="007F06AC"/>
    <w:rsid w:val="007F14E8"/>
    <w:rsid w:val="007F1714"/>
    <w:rsid w:val="007F2980"/>
    <w:rsid w:val="007F3F85"/>
    <w:rsid w:val="007F4AD0"/>
    <w:rsid w:val="007F4B80"/>
    <w:rsid w:val="007F5040"/>
    <w:rsid w:val="007F5240"/>
    <w:rsid w:val="007F59C8"/>
    <w:rsid w:val="007F6321"/>
    <w:rsid w:val="007F700D"/>
    <w:rsid w:val="007F7890"/>
    <w:rsid w:val="00800A24"/>
    <w:rsid w:val="00801952"/>
    <w:rsid w:val="00801EBB"/>
    <w:rsid w:val="008022F4"/>
    <w:rsid w:val="00803574"/>
    <w:rsid w:val="00803C10"/>
    <w:rsid w:val="00803C9B"/>
    <w:rsid w:val="00805667"/>
    <w:rsid w:val="00805B23"/>
    <w:rsid w:val="008102A0"/>
    <w:rsid w:val="00810913"/>
    <w:rsid w:val="008113F2"/>
    <w:rsid w:val="00811AC8"/>
    <w:rsid w:val="00811FE3"/>
    <w:rsid w:val="00812605"/>
    <w:rsid w:val="00812847"/>
    <w:rsid w:val="00812F45"/>
    <w:rsid w:val="00813079"/>
    <w:rsid w:val="00813A4E"/>
    <w:rsid w:val="00814B17"/>
    <w:rsid w:val="008151FA"/>
    <w:rsid w:val="00815A1E"/>
    <w:rsid w:val="00815C9C"/>
    <w:rsid w:val="008161A6"/>
    <w:rsid w:val="0081660E"/>
    <w:rsid w:val="00817411"/>
    <w:rsid w:val="00817559"/>
    <w:rsid w:val="00817741"/>
    <w:rsid w:val="008177FC"/>
    <w:rsid w:val="00820E9E"/>
    <w:rsid w:val="008213CC"/>
    <w:rsid w:val="008227E4"/>
    <w:rsid w:val="00822968"/>
    <w:rsid w:val="00822C7C"/>
    <w:rsid w:val="0082300C"/>
    <w:rsid w:val="00824046"/>
    <w:rsid w:val="00824F10"/>
    <w:rsid w:val="008259A8"/>
    <w:rsid w:val="00825A97"/>
    <w:rsid w:val="00826143"/>
    <w:rsid w:val="00826BA8"/>
    <w:rsid w:val="00827BE1"/>
    <w:rsid w:val="00827DEE"/>
    <w:rsid w:val="00830C5D"/>
    <w:rsid w:val="00831FC0"/>
    <w:rsid w:val="0083429F"/>
    <w:rsid w:val="0083456A"/>
    <w:rsid w:val="00834B38"/>
    <w:rsid w:val="00834F6D"/>
    <w:rsid w:val="00836962"/>
    <w:rsid w:val="008373C8"/>
    <w:rsid w:val="00837B06"/>
    <w:rsid w:val="0084081C"/>
    <w:rsid w:val="00841844"/>
    <w:rsid w:val="0084344E"/>
    <w:rsid w:val="00844E5D"/>
    <w:rsid w:val="008458C9"/>
    <w:rsid w:val="008462C5"/>
    <w:rsid w:val="0084652C"/>
    <w:rsid w:val="008466AD"/>
    <w:rsid w:val="008474D9"/>
    <w:rsid w:val="00847F25"/>
    <w:rsid w:val="00850434"/>
    <w:rsid w:val="00850CC3"/>
    <w:rsid w:val="008511BA"/>
    <w:rsid w:val="00851407"/>
    <w:rsid w:val="0085157E"/>
    <w:rsid w:val="008519E1"/>
    <w:rsid w:val="00851ADC"/>
    <w:rsid w:val="00851F99"/>
    <w:rsid w:val="00852936"/>
    <w:rsid w:val="008531F7"/>
    <w:rsid w:val="00853506"/>
    <w:rsid w:val="008538EE"/>
    <w:rsid w:val="00853EE1"/>
    <w:rsid w:val="0085445F"/>
    <w:rsid w:val="00854E84"/>
    <w:rsid w:val="008563BC"/>
    <w:rsid w:val="00856AC6"/>
    <w:rsid w:val="00856C0B"/>
    <w:rsid w:val="00856D71"/>
    <w:rsid w:val="0085757A"/>
    <w:rsid w:val="00857E0B"/>
    <w:rsid w:val="008606F7"/>
    <w:rsid w:val="00861B25"/>
    <w:rsid w:val="00861D7E"/>
    <w:rsid w:val="00862739"/>
    <w:rsid w:val="00862ACD"/>
    <w:rsid w:val="00863D5F"/>
    <w:rsid w:val="00864A02"/>
    <w:rsid w:val="00865201"/>
    <w:rsid w:val="00865509"/>
    <w:rsid w:val="0086567F"/>
    <w:rsid w:val="00865CC7"/>
    <w:rsid w:val="00865CF5"/>
    <w:rsid w:val="00866502"/>
    <w:rsid w:val="0086652F"/>
    <w:rsid w:val="00866A48"/>
    <w:rsid w:val="00867483"/>
    <w:rsid w:val="00870170"/>
    <w:rsid w:val="008702E2"/>
    <w:rsid w:val="00870DEB"/>
    <w:rsid w:val="00870E92"/>
    <w:rsid w:val="00872AC0"/>
    <w:rsid w:val="00872E64"/>
    <w:rsid w:val="00873054"/>
    <w:rsid w:val="00873B73"/>
    <w:rsid w:val="00874030"/>
    <w:rsid w:val="00874C6E"/>
    <w:rsid w:val="008761FB"/>
    <w:rsid w:val="008770D3"/>
    <w:rsid w:val="00877554"/>
    <w:rsid w:val="00880919"/>
    <w:rsid w:val="0088217C"/>
    <w:rsid w:val="008831EC"/>
    <w:rsid w:val="00883726"/>
    <w:rsid w:val="00883C94"/>
    <w:rsid w:val="00884A11"/>
    <w:rsid w:val="00884B51"/>
    <w:rsid w:val="00884BB4"/>
    <w:rsid w:val="00884CC1"/>
    <w:rsid w:val="008864F7"/>
    <w:rsid w:val="00886A85"/>
    <w:rsid w:val="00886C96"/>
    <w:rsid w:val="008870EF"/>
    <w:rsid w:val="00887CC9"/>
    <w:rsid w:val="00890C2E"/>
    <w:rsid w:val="00891429"/>
    <w:rsid w:val="0089155D"/>
    <w:rsid w:val="008917C5"/>
    <w:rsid w:val="00891FFD"/>
    <w:rsid w:val="008920B8"/>
    <w:rsid w:val="00893064"/>
    <w:rsid w:val="00893072"/>
    <w:rsid w:val="00893AD2"/>
    <w:rsid w:val="00894434"/>
    <w:rsid w:val="008969DA"/>
    <w:rsid w:val="008978A9"/>
    <w:rsid w:val="008A0090"/>
    <w:rsid w:val="008A12CF"/>
    <w:rsid w:val="008A1DDB"/>
    <w:rsid w:val="008A32C3"/>
    <w:rsid w:val="008A39CB"/>
    <w:rsid w:val="008A3C31"/>
    <w:rsid w:val="008A5644"/>
    <w:rsid w:val="008A658E"/>
    <w:rsid w:val="008A678D"/>
    <w:rsid w:val="008A6CB1"/>
    <w:rsid w:val="008A7023"/>
    <w:rsid w:val="008B0AD3"/>
    <w:rsid w:val="008B17C5"/>
    <w:rsid w:val="008B1982"/>
    <w:rsid w:val="008B2BC3"/>
    <w:rsid w:val="008B40FC"/>
    <w:rsid w:val="008B67E5"/>
    <w:rsid w:val="008B6D0F"/>
    <w:rsid w:val="008B6EED"/>
    <w:rsid w:val="008B7892"/>
    <w:rsid w:val="008B7D01"/>
    <w:rsid w:val="008C0CF0"/>
    <w:rsid w:val="008C1BEC"/>
    <w:rsid w:val="008C2B3D"/>
    <w:rsid w:val="008C39C1"/>
    <w:rsid w:val="008C3A96"/>
    <w:rsid w:val="008C466B"/>
    <w:rsid w:val="008C5C2E"/>
    <w:rsid w:val="008C63A5"/>
    <w:rsid w:val="008C786E"/>
    <w:rsid w:val="008C7B60"/>
    <w:rsid w:val="008D00BB"/>
    <w:rsid w:val="008D0309"/>
    <w:rsid w:val="008D0492"/>
    <w:rsid w:val="008D0E9F"/>
    <w:rsid w:val="008D11C4"/>
    <w:rsid w:val="008D18EA"/>
    <w:rsid w:val="008D2C7A"/>
    <w:rsid w:val="008D3529"/>
    <w:rsid w:val="008D3872"/>
    <w:rsid w:val="008D490A"/>
    <w:rsid w:val="008D4C14"/>
    <w:rsid w:val="008D5B39"/>
    <w:rsid w:val="008D68CE"/>
    <w:rsid w:val="008D72DA"/>
    <w:rsid w:val="008D7C09"/>
    <w:rsid w:val="008E030E"/>
    <w:rsid w:val="008E07A8"/>
    <w:rsid w:val="008E175C"/>
    <w:rsid w:val="008E1A5F"/>
    <w:rsid w:val="008E2ABA"/>
    <w:rsid w:val="008E3403"/>
    <w:rsid w:val="008E4065"/>
    <w:rsid w:val="008E4B87"/>
    <w:rsid w:val="008E5672"/>
    <w:rsid w:val="008E5CE0"/>
    <w:rsid w:val="008E633F"/>
    <w:rsid w:val="008E74A3"/>
    <w:rsid w:val="008E7643"/>
    <w:rsid w:val="008E7728"/>
    <w:rsid w:val="008E7DEF"/>
    <w:rsid w:val="008F00F8"/>
    <w:rsid w:val="008F035E"/>
    <w:rsid w:val="008F05D2"/>
    <w:rsid w:val="008F08AB"/>
    <w:rsid w:val="008F09DC"/>
    <w:rsid w:val="008F0B7E"/>
    <w:rsid w:val="008F0DDE"/>
    <w:rsid w:val="008F1A8E"/>
    <w:rsid w:val="008F204E"/>
    <w:rsid w:val="008F2418"/>
    <w:rsid w:val="008F2476"/>
    <w:rsid w:val="008F4AF2"/>
    <w:rsid w:val="008F5637"/>
    <w:rsid w:val="008F5A34"/>
    <w:rsid w:val="008F67FC"/>
    <w:rsid w:val="008F6B4A"/>
    <w:rsid w:val="008F6FD6"/>
    <w:rsid w:val="008F704B"/>
    <w:rsid w:val="00900057"/>
    <w:rsid w:val="009006DE"/>
    <w:rsid w:val="0090102B"/>
    <w:rsid w:val="0090134F"/>
    <w:rsid w:val="00902D3D"/>
    <w:rsid w:val="009030DC"/>
    <w:rsid w:val="00903478"/>
    <w:rsid w:val="009034EB"/>
    <w:rsid w:val="00903DA5"/>
    <w:rsid w:val="009043FB"/>
    <w:rsid w:val="00904FFD"/>
    <w:rsid w:val="0090574C"/>
    <w:rsid w:val="0090608E"/>
    <w:rsid w:val="00906D00"/>
    <w:rsid w:val="009070D1"/>
    <w:rsid w:val="0090772E"/>
    <w:rsid w:val="00907B7D"/>
    <w:rsid w:val="00907CE9"/>
    <w:rsid w:val="00907F39"/>
    <w:rsid w:val="00910127"/>
    <w:rsid w:val="00910A13"/>
    <w:rsid w:val="00910AD6"/>
    <w:rsid w:val="00910BDB"/>
    <w:rsid w:val="009136DC"/>
    <w:rsid w:val="009136F7"/>
    <w:rsid w:val="00913B28"/>
    <w:rsid w:val="00914C1A"/>
    <w:rsid w:val="00914CC6"/>
    <w:rsid w:val="009151BF"/>
    <w:rsid w:val="0091554A"/>
    <w:rsid w:val="00915948"/>
    <w:rsid w:val="00916E07"/>
    <w:rsid w:val="00917A94"/>
    <w:rsid w:val="00917B7A"/>
    <w:rsid w:val="009210BB"/>
    <w:rsid w:val="009211B2"/>
    <w:rsid w:val="00922E47"/>
    <w:rsid w:val="00923001"/>
    <w:rsid w:val="00924BE4"/>
    <w:rsid w:val="00925A1B"/>
    <w:rsid w:val="00927D84"/>
    <w:rsid w:val="00930074"/>
    <w:rsid w:val="00930F7F"/>
    <w:rsid w:val="0093153C"/>
    <w:rsid w:val="00932D41"/>
    <w:rsid w:val="00933298"/>
    <w:rsid w:val="0093336C"/>
    <w:rsid w:val="0093364E"/>
    <w:rsid w:val="00933BC0"/>
    <w:rsid w:val="00934FEB"/>
    <w:rsid w:val="00935194"/>
    <w:rsid w:val="009360EE"/>
    <w:rsid w:val="00936BB5"/>
    <w:rsid w:val="0094023E"/>
    <w:rsid w:val="0094113A"/>
    <w:rsid w:val="00941926"/>
    <w:rsid w:val="00941E87"/>
    <w:rsid w:val="00942EEB"/>
    <w:rsid w:val="00944D76"/>
    <w:rsid w:val="009450E5"/>
    <w:rsid w:val="009451F5"/>
    <w:rsid w:val="009459FF"/>
    <w:rsid w:val="00946151"/>
    <w:rsid w:val="00946863"/>
    <w:rsid w:val="00947A87"/>
    <w:rsid w:val="00947D71"/>
    <w:rsid w:val="00950545"/>
    <w:rsid w:val="0095060C"/>
    <w:rsid w:val="00950A64"/>
    <w:rsid w:val="00950B4A"/>
    <w:rsid w:val="00950BF4"/>
    <w:rsid w:val="00950C79"/>
    <w:rsid w:val="00951156"/>
    <w:rsid w:val="00951362"/>
    <w:rsid w:val="0095142E"/>
    <w:rsid w:val="009514CC"/>
    <w:rsid w:val="009518D8"/>
    <w:rsid w:val="00952068"/>
    <w:rsid w:val="00952675"/>
    <w:rsid w:val="00953453"/>
    <w:rsid w:val="00953F1F"/>
    <w:rsid w:val="00955BF1"/>
    <w:rsid w:val="0095678F"/>
    <w:rsid w:val="00956BDB"/>
    <w:rsid w:val="00956F22"/>
    <w:rsid w:val="0096165D"/>
    <w:rsid w:val="00961BA1"/>
    <w:rsid w:val="009627CF"/>
    <w:rsid w:val="00963757"/>
    <w:rsid w:val="00963778"/>
    <w:rsid w:val="00963A0E"/>
    <w:rsid w:val="00963A3F"/>
    <w:rsid w:val="00963DA5"/>
    <w:rsid w:val="00963E5B"/>
    <w:rsid w:val="0096424D"/>
    <w:rsid w:val="00964434"/>
    <w:rsid w:val="00964B44"/>
    <w:rsid w:val="00965404"/>
    <w:rsid w:val="00966425"/>
    <w:rsid w:val="00966441"/>
    <w:rsid w:val="00966E54"/>
    <w:rsid w:val="009672C9"/>
    <w:rsid w:val="00971135"/>
    <w:rsid w:val="0097133F"/>
    <w:rsid w:val="00972D29"/>
    <w:rsid w:val="009739AD"/>
    <w:rsid w:val="009752CF"/>
    <w:rsid w:val="009754D3"/>
    <w:rsid w:val="0097643F"/>
    <w:rsid w:val="00976632"/>
    <w:rsid w:val="0097733A"/>
    <w:rsid w:val="00977553"/>
    <w:rsid w:val="009804D5"/>
    <w:rsid w:val="0098071B"/>
    <w:rsid w:val="00981839"/>
    <w:rsid w:val="00981E4B"/>
    <w:rsid w:val="00982771"/>
    <w:rsid w:val="00982A2B"/>
    <w:rsid w:val="009831DF"/>
    <w:rsid w:val="0098541D"/>
    <w:rsid w:val="00985C56"/>
    <w:rsid w:val="009869B7"/>
    <w:rsid w:val="00987237"/>
    <w:rsid w:val="0099089A"/>
    <w:rsid w:val="009908E1"/>
    <w:rsid w:val="009920C9"/>
    <w:rsid w:val="0099299C"/>
    <w:rsid w:val="00993154"/>
    <w:rsid w:val="00994421"/>
    <w:rsid w:val="009948B5"/>
    <w:rsid w:val="009952D5"/>
    <w:rsid w:val="009953D3"/>
    <w:rsid w:val="0099578F"/>
    <w:rsid w:val="00995856"/>
    <w:rsid w:val="009961E5"/>
    <w:rsid w:val="00996FB6"/>
    <w:rsid w:val="00997D06"/>
    <w:rsid w:val="009A0497"/>
    <w:rsid w:val="009A05A4"/>
    <w:rsid w:val="009A1B22"/>
    <w:rsid w:val="009A1EC5"/>
    <w:rsid w:val="009A353C"/>
    <w:rsid w:val="009A42B8"/>
    <w:rsid w:val="009A452B"/>
    <w:rsid w:val="009A5FE8"/>
    <w:rsid w:val="009A61C1"/>
    <w:rsid w:val="009A6976"/>
    <w:rsid w:val="009A7AFB"/>
    <w:rsid w:val="009B03C6"/>
    <w:rsid w:val="009B0F5A"/>
    <w:rsid w:val="009B1E22"/>
    <w:rsid w:val="009B1E9B"/>
    <w:rsid w:val="009B1F87"/>
    <w:rsid w:val="009B253C"/>
    <w:rsid w:val="009B29F6"/>
    <w:rsid w:val="009B2E3C"/>
    <w:rsid w:val="009B2EE9"/>
    <w:rsid w:val="009B3052"/>
    <w:rsid w:val="009B3058"/>
    <w:rsid w:val="009B3A71"/>
    <w:rsid w:val="009B4697"/>
    <w:rsid w:val="009B47F3"/>
    <w:rsid w:val="009B492C"/>
    <w:rsid w:val="009B59C4"/>
    <w:rsid w:val="009B5A0D"/>
    <w:rsid w:val="009B5DC6"/>
    <w:rsid w:val="009B6DC8"/>
    <w:rsid w:val="009B7C4E"/>
    <w:rsid w:val="009C033A"/>
    <w:rsid w:val="009C1A0B"/>
    <w:rsid w:val="009C1B25"/>
    <w:rsid w:val="009C1D94"/>
    <w:rsid w:val="009C2131"/>
    <w:rsid w:val="009C223A"/>
    <w:rsid w:val="009C3D5F"/>
    <w:rsid w:val="009C4CAC"/>
    <w:rsid w:val="009C7248"/>
    <w:rsid w:val="009C77E1"/>
    <w:rsid w:val="009C7F31"/>
    <w:rsid w:val="009C7FC2"/>
    <w:rsid w:val="009D0ECF"/>
    <w:rsid w:val="009D0F00"/>
    <w:rsid w:val="009D22A4"/>
    <w:rsid w:val="009D2300"/>
    <w:rsid w:val="009D27B6"/>
    <w:rsid w:val="009D2E8A"/>
    <w:rsid w:val="009D33CC"/>
    <w:rsid w:val="009D3485"/>
    <w:rsid w:val="009D47C8"/>
    <w:rsid w:val="009D490C"/>
    <w:rsid w:val="009D4B2B"/>
    <w:rsid w:val="009D4C1D"/>
    <w:rsid w:val="009D4E05"/>
    <w:rsid w:val="009D52E1"/>
    <w:rsid w:val="009D56F6"/>
    <w:rsid w:val="009D57E4"/>
    <w:rsid w:val="009D61E4"/>
    <w:rsid w:val="009D67E5"/>
    <w:rsid w:val="009D67ED"/>
    <w:rsid w:val="009D6EAE"/>
    <w:rsid w:val="009E0461"/>
    <w:rsid w:val="009E050F"/>
    <w:rsid w:val="009E117E"/>
    <w:rsid w:val="009E1FEF"/>
    <w:rsid w:val="009E234D"/>
    <w:rsid w:val="009E435A"/>
    <w:rsid w:val="009E49F0"/>
    <w:rsid w:val="009E5513"/>
    <w:rsid w:val="009E59F6"/>
    <w:rsid w:val="009E5A11"/>
    <w:rsid w:val="009E6179"/>
    <w:rsid w:val="009E6AEB"/>
    <w:rsid w:val="009E7630"/>
    <w:rsid w:val="009F084E"/>
    <w:rsid w:val="009F1D79"/>
    <w:rsid w:val="009F23F0"/>
    <w:rsid w:val="009F2D71"/>
    <w:rsid w:val="009F2F2B"/>
    <w:rsid w:val="009F3140"/>
    <w:rsid w:val="009F3264"/>
    <w:rsid w:val="009F338C"/>
    <w:rsid w:val="009F3D10"/>
    <w:rsid w:val="009F3E08"/>
    <w:rsid w:val="009F42E7"/>
    <w:rsid w:val="009F469D"/>
    <w:rsid w:val="009F4FF7"/>
    <w:rsid w:val="009F6102"/>
    <w:rsid w:val="009F724E"/>
    <w:rsid w:val="009F7D9D"/>
    <w:rsid w:val="00A0004D"/>
    <w:rsid w:val="00A00416"/>
    <w:rsid w:val="00A01DE7"/>
    <w:rsid w:val="00A01EA6"/>
    <w:rsid w:val="00A01F68"/>
    <w:rsid w:val="00A029D8"/>
    <w:rsid w:val="00A02EFF"/>
    <w:rsid w:val="00A02F3E"/>
    <w:rsid w:val="00A03132"/>
    <w:rsid w:val="00A031D7"/>
    <w:rsid w:val="00A03F93"/>
    <w:rsid w:val="00A05632"/>
    <w:rsid w:val="00A10778"/>
    <w:rsid w:val="00A119D3"/>
    <w:rsid w:val="00A11D9B"/>
    <w:rsid w:val="00A11EBA"/>
    <w:rsid w:val="00A1290D"/>
    <w:rsid w:val="00A13CC1"/>
    <w:rsid w:val="00A14686"/>
    <w:rsid w:val="00A1554B"/>
    <w:rsid w:val="00A15900"/>
    <w:rsid w:val="00A15D2A"/>
    <w:rsid w:val="00A163F7"/>
    <w:rsid w:val="00A1643C"/>
    <w:rsid w:val="00A16710"/>
    <w:rsid w:val="00A16E78"/>
    <w:rsid w:val="00A17156"/>
    <w:rsid w:val="00A172ED"/>
    <w:rsid w:val="00A17C8A"/>
    <w:rsid w:val="00A208F7"/>
    <w:rsid w:val="00A21F4C"/>
    <w:rsid w:val="00A22AAB"/>
    <w:rsid w:val="00A22B53"/>
    <w:rsid w:val="00A22EE6"/>
    <w:rsid w:val="00A2368D"/>
    <w:rsid w:val="00A2561C"/>
    <w:rsid w:val="00A25CD9"/>
    <w:rsid w:val="00A263AD"/>
    <w:rsid w:val="00A27A6E"/>
    <w:rsid w:val="00A27BA9"/>
    <w:rsid w:val="00A30F9D"/>
    <w:rsid w:val="00A31679"/>
    <w:rsid w:val="00A31DA6"/>
    <w:rsid w:val="00A322EE"/>
    <w:rsid w:val="00A339D4"/>
    <w:rsid w:val="00A33E5A"/>
    <w:rsid w:val="00A349FF"/>
    <w:rsid w:val="00A35E34"/>
    <w:rsid w:val="00A370DF"/>
    <w:rsid w:val="00A37BCF"/>
    <w:rsid w:val="00A4074E"/>
    <w:rsid w:val="00A40C47"/>
    <w:rsid w:val="00A418B6"/>
    <w:rsid w:val="00A456EC"/>
    <w:rsid w:val="00A45832"/>
    <w:rsid w:val="00A462F7"/>
    <w:rsid w:val="00A46300"/>
    <w:rsid w:val="00A467D1"/>
    <w:rsid w:val="00A470E0"/>
    <w:rsid w:val="00A470F1"/>
    <w:rsid w:val="00A474B3"/>
    <w:rsid w:val="00A47639"/>
    <w:rsid w:val="00A47B13"/>
    <w:rsid w:val="00A520F5"/>
    <w:rsid w:val="00A52317"/>
    <w:rsid w:val="00A53F21"/>
    <w:rsid w:val="00A54410"/>
    <w:rsid w:val="00A549D3"/>
    <w:rsid w:val="00A55DDD"/>
    <w:rsid w:val="00A56145"/>
    <w:rsid w:val="00A56391"/>
    <w:rsid w:val="00A56886"/>
    <w:rsid w:val="00A56C00"/>
    <w:rsid w:val="00A57430"/>
    <w:rsid w:val="00A60288"/>
    <w:rsid w:val="00A602B3"/>
    <w:rsid w:val="00A604D5"/>
    <w:rsid w:val="00A62062"/>
    <w:rsid w:val="00A62767"/>
    <w:rsid w:val="00A62B0C"/>
    <w:rsid w:val="00A63EA6"/>
    <w:rsid w:val="00A64C5A"/>
    <w:rsid w:val="00A65439"/>
    <w:rsid w:val="00A65583"/>
    <w:rsid w:val="00A66C62"/>
    <w:rsid w:val="00A66CB4"/>
    <w:rsid w:val="00A67FFB"/>
    <w:rsid w:val="00A703CB"/>
    <w:rsid w:val="00A70E57"/>
    <w:rsid w:val="00A71E38"/>
    <w:rsid w:val="00A72AA6"/>
    <w:rsid w:val="00A734C6"/>
    <w:rsid w:val="00A73FAA"/>
    <w:rsid w:val="00A748AF"/>
    <w:rsid w:val="00A751D1"/>
    <w:rsid w:val="00A75B6E"/>
    <w:rsid w:val="00A80D3C"/>
    <w:rsid w:val="00A8115E"/>
    <w:rsid w:val="00A81AB3"/>
    <w:rsid w:val="00A81E49"/>
    <w:rsid w:val="00A8297D"/>
    <w:rsid w:val="00A82CF9"/>
    <w:rsid w:val="00A83468"/>
    <w:rsid w:val="00A854B3"/>
    <w:rsid w:val="00A85649"/>
    <w:rsid w:val="00A85F18"/>
    <w:rsid w:val="00A861AF"/>
    <w:rsid w:val="00A861D1"/>
    <w:rsid w:val="00A86EAA"/>
    <w:rsid w:val="00A876FC"/>
    <w:rsid w:val="00A878A8"/>
    <w:rsid w:val="00A87E97"/>
    <w:rsid w:val="00A90177"/>
    <w:rsid w:val="00A90674"/>
    <w:rsid w:val="00A9077A"/>
    <w:rsid w:val="00A91815"/>
    <w:rsid w:val="00A926E1"/>
    <w:rsid w:val="00A94676"/>
    <w:rsid w:val="00A94FB7"/>
    <w:rsid w:val="00A9532B"/>
    <w:rsid w:val="00A9550F"/>
    <w:rsid w:val="00A95C2A"/>
    <w:rsid w:val="00A97AF8"/>
    <w:rsid w:val="00A97FB5"/>
    <w:rsid w:val="00AA06E6"/>
    <w:rsid w:val="00AA1365"/>
    <w:rsid w:val="00AA16ED"/>
    <w:rsid w:val="00AA2837"/>
    <w:rsid w:val="00AA2F13"/>
    <w:rsid w:val="00AA3DCB"/>
    <w:rsid w:val="00AA45B1"/>
    <w:rsid w:val="00AA4A71"/>
    <w:rsid w:val="00AA5019"/>
    <w:rsid w:val="00AA5C34"/>
    <w:rsid w:val="00AA6754"/>
    <w:rsid w:val="00AA68D9"/>
    <w:rsid w:val="00AB0222"/>
    <w:rsid w:val="00AB0226"/>
    <w:rsid w:val="00AB0FA1"/>
    <w:rsid w:val="00AB101A"/>
    <w:rsid w:val="00AB1C63"/>
    <w:rsid w:val="00AB1C8C"/>
    <w:rsid w:val="00AB4002"/>
    <w:rsid w:val="00AB438F"/>
    <w:rsid w:val="00AB473E"/>
    <w:rsid w:val="00AB49B7"/>
    <w:rsid w:val="00AB4A3E"/>
    <w:rsid w:val="00AB527C"/>
    <w:rsid w:val="00AB547A"/>
    <w:rsid w:val="00AB56F3"/>
    <w:rsid w:val="00AB62C6"/>
    <w:rsid w:val="00AB6352"/>
    <w:rsid w:val="00AB67C4"/>
    <w:rsid w:val="00AC1619"/>
    <w:rsid w:val="00AC265D"/>
    <w:rsid w:val="00AC293A"/>
    <w:rsid w:val="00AC2E4D"/>
    <w:rsid w:val="00AC3210"/>
    <w:rsid w:val="00AC3623"/>
    <w:rsid w:val="00AC6769"/>
    <w:rsid w:val="00AC69FF"/>
    <w:rsid w:val="00AC79CC"/>
    <w:rsid w:val="00AD111F"/>
    <w:rsid w:val="00AD1647"/>
    <w:rsid w:val="00AD1673"/>
    <w:rsid w:val="00AD1B8B"/>
    <w:rsid w:val="00AD2F9F"/>
    <w:rsid w:val="00AD41AB"/>
    <w:rsid w:val="00AD47D1"/>
    <w:rsid w:val="00AD5B99"/>
    <w:rsid w:val="00AD6078"/>
    <w:rsid w:val="00AD799A"/>
    <w:rsid w:val="00AE06DC"/>
    <w:rsid w:val="00AE1F05"/>
    <w:rsid w:val="00AE2DB5"/>
    <w:rsid w:val="00AE3098"/>
    <w:rsid w:val="00AE3F95"/>
    <w:rsid w:val="00AE4ACE"/>
    <w:rsid w:val="00AE5518"/>
    <w:rsid w:val="00AE6BE5"/>
    <w:rsid w:val="00AE7474"/>
    <w:rsid w:val="00AE799D"/>
    <w:rsid w:val="00AF04E6"/>
    <w:rsid w:val="00AF08EC"/>
    <w:rsid w:val="00AF35D1"/>
    <w:rsid w:val="00AF4A01"/>
    <w:rsid w:val="00AF5B14"/>
    <w:rsid w:val="00AF5FAA"/>
    <w:rsid w:val="00AF61DA"/>
    <w:rsid w:val="00AF6DF6"/>
    <w:rsid w:val="00AF7121"/>
    <w:rsid w:val="00B0159D"/>
    <w:rsid w:val="00B01802"/>
    <w:rsid w:val="00B01E15"/>
    <w:rsid w:val="00B0319E"/>
    <w:rsid w:val="00B03269"/>
    <w:rsid w:val="00B04268"/>
    <w:rsid w:val="00B05E88"/>
    <w:rsid w:val="00B072D6"/>
    <w:rsid w:val="00B07DFE"/>
    <w:rsid w:val="00B1238D"/>
    <w:rsid w:val="00B1315B"/>
    <w:rsid w:val="00B1390B"/>
    <w:rsid w:val="00B1516E"/>
    <w:rsid w:val="00B1722B"/>
    <w:rsid w:val="00B178CE"/>
    <w:rsid w:val="00B1795B"/>
    <w:rsid w:val="00B17F96"/>
    <w:rsid w:val="00B20116"/>
    <w:rsid w:val="00B21C9F"/>
    <w:rsid w:val="00B21FC6"/>
    <w:rsid w:val="00B226DD"/>
    <w:rsid w:val="00B231D2"/>
    <w:rsid w:val="00B23349"/>
    <w:rsid w:val="00B25001"/>
    <w:rsid w:val="00B25099"/>
    <w:rsid w:val="00B252AB"/>
    <w:rsid w:val="00B25F8E"/>
    <w:rsid w:val="00B27503"/>
    <w:rsid w:val="00B2772C"/>
    <w:rsid w:val="00B302B4"/>
    <w:rsid w:val="00B31E5B"/>
    <w:rsid w:val="00B32521"/>
    <w:rsid w:val="00B32C3D"/>
    <w:rsid w:val="00B330A7"/>
    <w:rsid w:val="00B34308"/>
    <w:rsid w:val="00B34975"/>
    <w:rsid w:val="00B34C72"/>
    <w:rsid w:val="00B3557E"/>
    <w:rsid w:val="00B356DA"/>
    <w:rsid w:val="00B36647"/>
    <w:rsid w:val="00B36E28"/>
    <w:rsid w:val="00B37CAD"/>
    <w:rsid w:val="00B4091A"/>
    <w:rsid w:val="00B415D4"/>
    <w:rsid w:val="00B41E50"/>
    <w:rsid w:val="00B4212A"/>
    <w:rsid w:val="00B4224A"/>
    <w:rsid w:val="00B42616"/>
    <w:rsid w:val="00B43317"/>
    <w:rsid w:val="00B43859"/>
    <w:rsid w:val="00B447B1"/>
    <w:rsid w:val="00B44A08"/>
    <w:rsid w:val="00B47708"/>
    <w:rsid w:val="00B51447"/>
    <w:rsid w:val="00B51813"/>
    <w:rsid w:val="00B519FD"/>
    <w:rsid w:val="00B5208C"/>
    <w:rsid w:val="00B536A5"/>
    <w:rsid w:val="00B5516D"/>
    <w:rsid w:val="00B5516E"/>
    <w:rsid w:val="00B5597B"/>
    <w:rsid w:val="00B57053"/>
    <w:rsid w:val="00B572A8"/>
    <w:rsid w:val="00B57634"/>
    <w:rsid w:val="00B57EB7"/>
    <w:rsid w:val="00B617F2"/>
    <w:rsid w:val="00B61AD3"/>
    <w:rsid w:val="00B62302"/>
    <w:rsid w:val="00B6299F"/>
    <w:rsid w:val="00B62BA5"/>
    <w:rsid w:val="00B6300B"/>
    <w:rsid w:val="00B6379C"/>
    <w:rsid w:val="00B65044"/>
    <w:rsid w:val="00B657EA"/>
    <w:rsid w:val="00B65AD0"/>
    <w:rsid w:val="00B6639F"/>
    <w:rsid w:val="00B666E8"/>
    <w:rsid w:val="00B66CEA"/>
    <w:rsid w:val="00B71ABD"/>
    <w:rsid w:val="00B72A99"/>
    <w:rsid w:val="00B73536"/>
    <w:rsid w:val="00B74016"/>
    <w:rsid w:val="00B74822"/>
    <w:rsid w:val="00B75659"/>
    <w:rsid w:val="00B75F56"/>
    <w:rsid w:val="00B765F8"/>
    <w:rsid w:val="00B77FEB"/>
    <w:rsid w:val="00B80416"/>
    <w:rsid w:val="00B807E8"/>
    <w:rsid w:val="00B80A02"/>
    <w:rsid w:val="00B80BA1"/>
    <w:rsid w:val="00B81EE7"/>
    <w:rsid w:val="00B820BF"/>
    <w:rsid w:val="00B8298C"/>
    <w:rsid w:val="00B831CA"/>
    <w:rsid w:val="00B835F1"/>
    <w:rsid w:val="00B8459C"/>
    <w:rsid w:val="00B84C07"/>
    <w:rsid w:val="00B84FB1"/>
    <w:rsid w:val="00B856DA"/>
    <w:rsid w:val="00B857EE"/>
    <w:rsid w:val="00B8596E"/>
    <w:rsid w:val="00B85F7E"/>
    <w:rsid w:val="00B85FA3"/>
    <w:rsid w:val="00B86221"/>
    <w:rsid w:val="00B86D1B"/>
    <w:rsid w:val="00B86EF1"/>
    <w:rsid w:val="00B87CF4"/>
    <w:rsid w:val="00B91812"/>
    <w:rsid w:val="00B9190E"/>
    <w:rsid w:val="00B92111"/>
    <w:rsid w:val="00B921B3"/>
    <w:rsid w:val="00B92AA6"/>
    <w:rsid w:val="00B92B70"/>
    <w:rsid w:val="00B94608"/>
    <w:rsid w:val="00BA0220"/>
    <w:rsid w:val="00BA072F"/>
    <w:rsid w:val="00BA0E8F"/>
    <w:rsid w:val="00BA10B9"/>
    <w:rsid w:val="00BA1B2A"/>
    <w:rsid w:val="00BA2348"/>
    <w:rsid w:val="00BA27EA"/>
    <w:rsid w:val="00BA2FDB"/>
    <w:rsid w:val="00BA339C"/>
    <w:rsid w:val="00BA3445"/>
    <w:rsid w:val="00BA3A26"/>
    <w:rsid w:val="00BA3CBD"/>
    <w:rsid w:val="00BA4387"/>
    <w:rsid w:val="00BA4636"/>
    <w:rsid w:val="00BA4C80"/>
    <w:rsid w:val="00BA5D1D"/>
    <w:rsid w:val="00BA5F52"/>
    <w:rsid w:val="00BA680B"/>
    <w:rsid w:val="00BA6A17"/>
    <w:rsid w:val="00BA7953"/>
    <w:rsid w:val="00BB114E"/>
    <w:rsid w:val="00BB1CFE"/>
    <w:rsid w:val="00BB2781"/>
    <w:rsid w:val="00BB3433"/>
    <w:rsid w:val="00BB424C"/>
    <w:rsid w:val="00BB467E"/>
    <w:rsid w:val="00BB47D8"/>
    <w:rsid w:val="00BB4858"/>
    <w:rsid w:val="00BB4A42"/>
    <w:rsid w:val="00BB5329"/>
    <w:rsid w:val="00BB5339"/>
    <w:rsid w:val="00BB58AD"/>
    <w:rsid w:val="00BB5927"/>
    <w:rsid w:val="00BB5C88"/>
    <w:rsid w:val="00BC0258"/>
    <w:rsid w:val="00BC0F61"/>
    <w:rsid w:val="00BC1648"/>
    <w:rsid w:val="00BC1E42"/>
    <w:rsid w:val="00BC1F40"/>
    <w:rsid w:val="00BC2622"/>
    <w:rsid w:val="00BC3335"/>
    <w:rsid w:val="00BC36E3"/>
    <w:rsid w:val="00BC3E21"/>
    <w:rsid w:val="00BC46A0"/>
    <w:rsid w:val="00BC48A0"/>
    <w:rsid w:val="00BC4DAB"/>
    <w:rsid w:val="00BC53D0"/>
    <w:rsid w:val="00BC58C1"/>
    <w:rsid w:val="00BC5BF8"/>
    <w:rsid w:val="00BC6009"/>
    <w:rsid w:val="00BC6C60"/>
    <w:rsid w:val="00BC79CA"/>
    <w:rsid w:val="00BD00C4"/>
    <w:rsid w:val="00BD0F43"/>
    <w:rsid w:val="00BD1CD8"/>
    <w:rsid w:val="00BD2581"/>
    <w:rsid w:val="00BD37B4"/>
    <w:rsid w:val="00BD3BE8"/>
    <w:rsid w:val="00BD4706"/>
    <w:rsid w:val="00BD4914"/>
    <w:rsid w:val="00BD4C72"/>
    <w:rsid w:val="00BD6944"/>
    <w:rsid w:val="00BD74F7"/>
    <w:rsid w:val="00BD7D7E"/>
    <w:rsid w:val="00BE0692"/>
    <w:rsid w:val="00BE0833"/>
    <w:rsid w:val="00BE0AB4"/>
    <w:rsid w:val="00BE13CC"/>
    <w:rsid w:val="00BE255C"/>
    <w:rsid w:val="00BE2615"/>
    <w:rsid w:val="00BE2689"/>
    <w:rsid w:val="00BE27EC"/>
    <w:rsid w:val="00BE34F8"/>
    <w:rsid w:val="00BE446A"/>
    <w:rsid w:val="00BE49FB"/>
    <w:rsid w:val="00BE5640"/>
    <w:rsid w:val="00BE572E"/>
    <w:rsid w:val="00BE586E"/>
    <w:rsid w:val="00BE5A05"/>
    <w:rsid w:val="00BE6C63"/>
    <w:rsid w:val="00BE6E6F"/>
    <w:rsid w:val="00BE7C72"/>
    <w:rsid w:val="00BF043D"/>
    <w:rsid w:val="00BF048D"/>
    <w:rsid w:val="00BF0CC7"/>
    <w:rsid w:val="00BF10D2"/>
    <w:rsid w:val="00BF1800"/>
    <w:rsid w:val="00BF25A3"/>
    <w:rsid w:val="00BF2615"/>
    <w:rsid w:val="00BF3240"/>
    <w:rsid w:val="00BF4DB2"/>
    <w:rsid w:val="00BF5CC9"/>
    <w:rsid w:val="00BF6C90"/>
    <w:rsid w:val="00BF6F27"/>
    <w:rsid w:val="00BF7F3E"/>
    <w:rsid w:val="00C00A1F"/>
    <w:rsid w:val="00C01C6A"/>
    <w:rsid w:val="00C01D7A"/>
    <w:rsid w:val="00C02233"/>
    <w:rsid w:val="00C04060"/>
    <w:rsid w:val="00C04A69"/>
    <w:rsid w:val="00C04D02"/>
    <w:rsid w:val="00C05333"/>
    <w:rsid w:val="00C05394"/>
    <w:rsid w:val="00C06242"/>
    <w:rsid w:val="00C064C6"/>
    <w:rsid w:val="00C065F3"/>
    <w:rsid w:val="00C067EC"/>
    <w:rsid w:val="00C06ABB"/>
    <w:rsid w:val="00C06F44"/>
    <w:rsid w:val="00C072B3"/>
    <w:rsid w:val="00C10185"/>
    <w:rsid w:val="00C10BD7"/>
    <w:rsid w:val="00C117EE"/>
    <w:rsid w:val="00C1186F"/>
    <w:rsid w:val="00C12242"/>
    <w:rsid w:val="00C12C1F"/>
    <w:rsid w:val="00C1363D"/>
    <w:rsid w:val="00C14522"/>
    <w:rsid w:val="00C14ED8"/>
    <w:rsid w:val="00C159B2"/>
    <w:rsid w:val="00C16317"/>
    <w:rsid w:val="00C168D1"/>
    <w:rsid w:val="00C16CAA"/>
    <w:rsid w:val="00C17B36"/>
    <w:rsid w:val="00C20235"/>
    <w:rsid w:val="00C205B0"/>
    <w:rsid w:val="00C20E00"/>
    <w:rsid w:val="00C225EA"/>
    <w:rsid w:val="00C22A54"/>
    <w:rsid w:val="00C23A18"/>
    <w:rsid w:val="00C251B4"/>
    <w:rsid w:val="00C2597A"/>
    <w:rsid w:val="00C261D2"/>
    <w:rsid w:val="00C2704F"/>
    <w:rsid w:val="00C272FD"/>
    <w:rsid w:val="00C274C4"/>
    <w:rsid w:val="00C277ED"/>
    <w:rsid w:val="00C31495"/>
    <w:rsid w:val="00C31D5C"/>
    <w:rsid w:val="00C3261C"/>
    <w:rsid w:val="00C32A8E"/>
    <w:rsid w:val="00C32CDA"/>
    <w:rsid w:val="00C33324"/>
    <w:rsid w:val="00C3345B"/>
    <w:rsid w:val="00C34403"/>
    <w:rsid w:val="00C34C80"/>
    <w:rsid w:val="00C35A05"/>
    <w:rsid w:val="00C37F0F"/>
    <w:rsid w:val="00C4170D"/>
    <w:rsid w:val="00C4202D"/>
    <w:rsid w:val="00C42E7E"/>
    <w:rsid w:val="00C43440"/>
    <w:rsid w:val="00C43A5A"/>
    <w:rsid w:val="00C44603"/>
    <w:rsid w:val="00C44C74"/>
    <w:rsid w:val="00C4598F"/>
    <w:rsid w:val="00C47C25"/>
    <w:rsid w:val="00C507C7"/>
    <w:rsid w:val="00C50999"/>
    <w:rsid w:val="00C50D47"/>
    <w:rsid w:val="00C527FD"/>
    <w:rsid w:val="00C530D7"/>
    <w:rsid w:val="00C5432A"/>
    <w:rsid w:val="00C5438C"/>
    <w:rsid w:val="00C54FF4"/>
    <w:rsid w:val="00C550CB"/>
    <w:rsid w:val="00C552E3"/>
    <w:rsid w:val="00C5533D"/>
    <w:rsid w:val="00C55FBB"/>
    <w:rsid w:val="00C5615F"/>
    <w:rsid w:val="00C56EDB"/>
    <w:rsid w:val="00C57E40"/>
    <w:rsid w:val="00C60419"/>
    <w:rsid w:val="00C61907"/>
    <w:rsid w:val="00C61D25"/>
    <w:rsid w:val="00C62B0C"/>
    <w:rsid w:val="00C62C3E"/>
    <w:rsid w:val="00C634AB"/>
    <w:rsid w:val="00C6379F"/>
    <w:rsid w:val="00C638F5"/>
    <w:rsid w:val="00C63998"/>
    <w:rsid w:val="00C66032"/>
    <w:rsid w:val="00C665AA"/>
    <w:rsid w:val="00C66B15"/>
    <w:rsid w:val="00C70227"/>
    <w:rsid w:val="00C70387"/>
    <w:rsid w:val="00C709D1"/>
    <w:rsid w:val="00C72368"/>
    <w:rsid w:val="00C72967"/>
    <w:rsid w:val="00C72A4C"/>
    <w:rsid w:val="00C745FB"/>
    <w:rsid w:val="00C76459"/>
    <w:rsid w:val="00C76E95"/>
    <w:rsid w:val="00C7719E"/>
    <w:rsid w:val="00C805C3"/>
    <w:rsid w:val="00C8064B"/>
    <w:rsid w:val="00C80C3A"/>
    <w:rsid w:val="00C81A91"/>
    <w:rsid w:val="00C81C0A"/>
    <w:rsid w:val="00C82460"/>
    <w:rsid w:val="00C83465"/>
    <w:rsid w:val="00C83B70"/>
    <w:rsid w:val="00C84139"/>
    <w:rsid w:val="00C84A3B"/>
    <w:rsid w:val="00C85739"/>
    <w:rsid w:val="00C85808"/>
    <w:rsid w:val="00C85BBB"/>
    <w:rsid w:val="00C8641C"/>
    <w:rsid w:val="00C8655F"/>
    <w:rsid w:val="00C87833"/>
    <w:rsid w:val="00C87D6D"/>
    <w:rsid w:val="00C87DE8"/>
    <w:rsid w:val="00C87F88"/>
    <w:rsid w:val="00C910EE"/>
    <w:rsid w:val="00C91CCA"/>
    <w:rsid w:val="00C92385"/>
    <w:rsid w:val="00C92541"/>
    <w:rsid w:val="00C92542"/>
    <w:rsid w:val="00C9313F"/>
    <w:rsid w:val="00C9356E"/>
    <w:rsid w:val="00C93913"/>
    <w:rsid w:val="00C9426E"/>
    <w:rsid w:val="00C94CE7"/>
    <w:rsid w:val="00C95455"/>
    <w:rsid w:val="00C954C0"/>
    <w:rsid w:val="00C9559B"/>
    <w:rsid w:val="00C960A4"/>
    <w:rsid w:val="00C97B57"/>
    <w:rsid w:val="00C97F64"/>
    <w:rsid w:val="00CA0051"/>
    <w:rsid w:val="00CA0332"/>
    <w:rsid w:val="00CA1E55"/>
    <w:rsid w:val="00CA26FE"/>
    <w:rsid w:val="00CA3D6D"/>
    <w:rsid w:val="00CA47E1"/>
    <w:rsid w:val="00CA49EB"/>
    <w:rsid w:val="00CA56C7"/>
    <w:rsid w:val="00CA5B12"/>
    <w:rsid w:val="00CA6613"/>
    <w:rsid w:val="00CA6C6F"/>
    <w:rsid w:val="00CA6E5A"/>
    <w:rsid w:val="00CA7DDD"/>
    <w:rsid w:val="00CB023F"/>
    <w:rsid w:val="00CB0D9E"/>
    <w:rsid w:val="00CB122A"/>
    <w:rsid w:val="00CB15BF"/>
    <w:rsid w:val="00CB2B3E"/>
    <w:rsid w:val="00CB36CF"/>
    <w:rsid w:val="00CB3F29"/>
    <w:rsid w:val="00CB418C"/>
    <w:rsid w:val="00CB5FFC"/>
    <w:rsid w:val="00CB601C"/>
    <w:rsid w:val="00CB7340"/>
    <w:rsid w:val="00CB790C"/>
    <w:rsid w:val="00CB7929"/>
    <w:rsid w:val="00CB7D81"/>
    <w:rsid w:val="00CC12D8"/>
    <w:rsid w:val="00CC3419"/>
    <w:rsid w:val="00CC440A"/>
    <w:rsid w:val="00CC4675"/>
    <w:rsid w:val="00CC4792"/>
    <w:rsid w:val="00CC5908"/>
    <w:rsid w:val="00CC5BD3"/>
    <w:rsid w:val="00CC5D1C"/>
    <w:rsid w:val="00CC6301"/>
    <w:rsid w:val="00CC633D"/>
    <w:rsid w:val="00CD071F"/>
    <w:rsid w:val="00CD084C"/>
    <w:rsid w:val="00CD0AFE"/>
    <w:rsid w:val="00CD254F"/>
    <w:rsid w:val="00CD29F9"/>
    <w:rsid w:val="00CD30E2"/>
    <w:rsid w:val="00CD39B4"/>
    <w:rsid w:val="00CD3A13"/>
    <w:rsid w:val="00CD50AE"/>
    <w:rsid w:val="00CD7A5F"/>
    <w:rsid w:val="00CD7F69"/>
    <w:rsid w:val="00CE01C0"/>
    <w:rsid w:val="00CE1026"/>
    <w:rsid w:val="00CE1453"/>
    <w:rsid w:val="00CE16F5"/>
    <w:rsid w:val="00CE1798"/>
    <w:rsid w:val="00CE2340"/>
    <w:rsid w:val="00CE23E5"/>
    <w:rsid w:val="00CE2B25"/>
    <w:rsid w:val="00CE3801"/>
    <w:rsid w:val="00CE5FE6"/>
    <w:rsid w:val="00CF07DB"/>
    <w:rsid w:val="00CF10FF"/>
    <w:rsid w:val="00CF14C3"/>
    <w:rsid w:val="00CF1DFF"/>
    <w:rsid w:val="00CF1F03"/>
    <w:rsid w:val="00CF212E"/>
    <w:rsid w:val="00CF2BD8"/>
    <w:rsid w:val="00CF2DB9"/>
    <w:rsid w:val="00CF4FAA"/>
    <w:rsid w:val="00CF6A27"/>
    <w:rsid w:val="00CF75DD"/>
    <w:rsid w:val="00CF772A"/>
    <w:rsid w:val="00D010FE"/>
    <w:rsid w:val="00D022DA"/>
    <w:rsid w:val="00D02E4D"/>
    <w:rsid w:val="00D02F9B"/>
    <w:rsid w:val="00D0370D"/>
    <w:rsid w:val="00D03B07"/>
    <w:rsid w:val="00D03BD6"/>
    <w:rsid w:val="00D04F0D"/>
    <w:rsid w:val="00D05A52"/>
    <w:rsid w:val="00D106B0"/>
    <w:rsid w:val="00D10D70"/>
    <w:rsid w:val="00D11462"/>
    <w:rsid w:val="00D127EF"/>
    <w:rsid w:val="00D14B18"/>
    <w:rsid w:val="00D16416"/>
    <w:rsid w:val="00D16C77"/>
    <w:rsid w:val="00D172A2"/>
    <w:rsid w:val="00D21A47"/>
    <w:rsid w:val="00D23945"/>
    <w:rsid w:val="00D24458"/>
    <w:rsid w:val="00D24ECE"/>
    <w:rsid w:val="00D25155"/>
    <w:rsid w:val="00D258EF"/>
    <w:rsid w:val="00D27152"/>
    <w:rsid w:val="00D279BB"/>
    <w:rsid w:val="00D309A9"/>
    <w:rsid w:val="00D30E7C"/>
    <w:rsid w:val="00D31809"/>
    <w:rsid w:val="00D32422"/>
    <w:rsid w:val="00D3439F"/>
    <w:rsid w:val="00D34CB7"/>
    <w:rsid w:val="00D37B5A"/>
    <w:rsid w:val="00D4023C"/>
    <w:rsid w:val="00D4040A"/>
    <w:rsid w:val="00D417CD"/>
    <w:rsid w:val="00D423C8"/>
    <w:rsid w:val="00D42944"/>
    <w:rsid w:val="00D43DA1"/>
    <w:rsid w:val="00D44168"/>
    <w:rsid w:val="00D444C5"/>
    <w:rsid w:val="00D4455D"/>
    <w:rsid w:val="00D44948"/>
    <w:rsid w:val="00D4575F"/>
    <w:rsid w:val="00D45A2A"/>
    <w:rsid w:val="00D45AF6"/>
    <w:rsid w:val="00D45CB6"/>
    <w:rsid w:val="00D46D10"/>
    <w:rsid w:val="00D46FEA"/>
    <w:rsid w:val="00D471AA"/>
    <w:rsid w:val="00D472B9"/>
    <w:rsid w:val="00D47F77"/>
    <w:rsid w:val="00D50598"/>
    <w:rsid w:val="00D511A8"/>
    <w:rsid w:val="00D51238"/>
    <w:rsid w:val="00D51328"/>
    <w:rsid w:val="00D52223"/>
    <w:rsid w:val="00D52BBE"/>
    <w:rsid w:val="00D52D11"/>
    <w:rsid w:val="00D52E95"/>
    <w:rsid w:val="00D53303"/>
    <w:rsid w:val="00D5436F"/>
    <w:rsid w:val="00D55C63"/>
    <w:rsid w:val="00D56237"/>
    <w:rsid w:val="00D5657A"/>
    <w:rsid w:val="00D5743F"/>
    <w:rsid w:val="00D5753E"/>
    <w:rsid w:val="00D57809"/>
    <w:rsid w:val="00D57DE2"/>
    <w:rsid w:val="00D57E10"/>
    <w:rsid w:val="00D60F5E"/>
    <w:rsid w:val="00D61177"/>
    <w:rsid w:val="00D61A0F"/>
    <w:rsid w:val="00D62189"/>
    <w:rsid w:val="00D62BFF"/>
    <w:rsid w:val="00D6512C"/>
    <w:rsid w:val="00D65183"/>
    <w:rsid w:val="00D65EEB"/>
    <w:rsid w:val="00D664C9"/>
    <w:rsid w:val="00D669AD"/>
    <w:rsid w:val="00D66B84"/>
    <w:rsid w:val="00D67CE6"/>
    <w:rsid w:val="00D724E9"/>
    <w:rsid w:val="00D72556"/>
    <w:rsid w:val="00D72C10"/>
    <w:rsid w:val="00D73FF7"/>
    <w:rsid w:val="00D746C3"/>
    <w:rsid w:val="00D759D6"/>
    <w:rsid w:val="00D764C9"/>
    <w:rsid w:val="00D76785"/>
    <w:rsid w:val="00D76A4D"/>
    <w:rsid w:val="00D770EF"/>
    <w:rsid w:val="00D774B1"/>
    <w:rsid w:val="00D806DB"/>
    <w:rsid w:val="00D812BD"/>
    <w:rsid w:val="00D814F1"/>
    <w:rsid w:val="00D8185C"/>
    <w:rsid w:val="00D82212"/>
    <w:rsid w:val="00D825F6"/>
    <w:rsid w:val="00D83195"/>
    <w:rsid w:val="00D84030"/>
    <w:rsid w:val="00D846DE"/>
    <w:rsid w:val="00D8488E"/>
    <w:rsid w:val="00D849A7"/>
    <w:rsid w:val="00D86670"/>
    <w:rsid w:val="00D86DE7"/>
    <w:rsid w:val="00D87B62"/>
    <w:rsid w:val="00D9072D"/>
    <w:rsid w:val="00D90C91"/>
    <w:rsid w:val="00D90D82"/>
    <w:rsid w:val="00D90F7E"/>
    <w:rsid w:val="00D9218D"/>
    <w:rsid w:val="00D93F30"/>
    <w:rsid w:val="00D949DE"/>
    <w:rsid w:val="00D9727A"/>
    <w:rsid w:val="00D9743D"/>
    <w:rsid w:val="00D975EF"/>
    <w:rsid w:val="00DA0050"/>
    <w:rsid w:val="00DA0716"/>
    <w:rsid w:val="00DA0E24"/>
    <w:rsid w:val="00DA34F9"/>
    <w:rsid w:val="00DA3E5F"/>
    <w:rsid w:val="00DA4EB0"/>
    <w:rsid w:val="00DA5893"/>
    <w:rsid w:val="00DB0A7B"/>
    <w:rsid w:val="00DB0C7E"/>
    <w:rsid w:val="00DB0CB8"/>
    <w:rsid w:val="00DB114C"/>
    <w:rsid w:val="00DB1CA6"/>
    <w:rsid w:val="00DB1CC3"/>
    <w:rsid w:val="00DB27D3"/>
    <w:rsid w:val="00DB3CD4"/>
    <w:rsid w:val="00DB4166"/>
    <w:rsid w:val="00DB488C"/>
    <w:rsid w:val="00DB4BC6"/>
    <w:rsid w:val="00DB5379"/>
    <w:rsid w:val="00DB5EE7"/>
    <w:rsid w:val="00DB61A2"/>
    <w:rsid w:val="00DB6425"/>
    <w:rsid w:val="00DB68C1"/>
    <w:rsid w:val="00DB73FD"/>
    <w:rsid w:val="00DB7CC1"/>
    <w:rsid w:val="00DB7EA8"/>
    <w:rsid w:val="00DC03C9"/>
    <w:rsid w:val="00DC15EE"/>
    <w:rsid w:val="00DC39C0"/>
    <w:rsid w:val="00DC435A"/>
    <w:rsid w:val="00DC4C4B"/>
    <w:rsid w:val="00DC4FE9"/>
    <w:rsid w:val="00DC5046"/>
    <w:rsid w:val="00DC550A"/>
    <w:rsid w:val="00DC62D5"/>
    <w:rsid w:val="00DD0759"/>
    <w:rsid w:val="00DD1022"/>
    <w:rsid w:val="00DD10CE"/>
    <w:rsid w:val="00DD1641"/>
    <w:rsid w:val="00DD172D"/>
    <w:rsid w:val="00DD19C4"/>
    <w:rsid w:val="00DD273F"/>
    <w:rsid w:val="00DD2D89"/>
    <w:rsid w:val="00DD3B9C"/>
    <w:rsid w:val="00DD4042"/>
    <w:rsid w:val="00DD45B5"/>
    <w:rsid w:val="00DD529D"/>
    <w:rsid w:val="00DD541A"/>
    <w:rsid w:val="00DD56E6"/>
    <w:rsid w:val="00DD678D"/>
    <w:rsid w:val="00DD7554"/>
    <w:rsid w:val="00DE0177"/>
    <w:rsid w:val="00DE0231"/>
    <w:rsid w:val="00DE101B"/>
    <w:rsid w:val="00DE104F"/>
    <w:rsid w:val="00DE1567"/>
    <w:rsid w:val="00DE1EFB"/>
    <w:rsid w:val="00DE2859"/>
    <w:rsid w:val="00DE30F0"/>
    <w:rsid w:val="00DE35AE"/>
    <w:rsid w:val="00DE38F5"/>
    <w:rsid w:val="00DE394B"/>
    <w:rsid w:val="00DE3C1F"/>
    <w:rsid w:val="00DE3CC7"/>
    <w:rsid w:val="00DE4ACC"/>
    <w:rsid w:val="00DE5A79"/>
    <w:rsid w:val="00DE5FE4"/>
    <w:rsid w:val="00DE60C5"/>
    <w:rsid w:val="00DE65E0"/>
    <w:rsid w:val="00DE66C0"/>
    <w:rsid w:val="00DE6813"/>
    <w:rsid w:val="00DF12C7"/>
    <w:rsid w:val="00DF3DFC"/>
    <w:rsid w:val="00DF4715"/>
    <w:rsid w:val="00DF4BAE"/>
    <w:rsid w:val="00DF5598"/>
    <w:rsid w:val="00DF597F"/>
    <w:rsid w:val="00DF6734"/>
    <w:rsid w:val="00E0007E"/>
    <w:rsid w:val="00E00CF4"/>
    <w:rsid w:val="00E017E8"/>
    <w:rsid w:val="00E01ECD"/>
    <w:rsid w:val="00E036CA"/>
    <w:rsid w:val="00E0392F"/>
    <w:rsid w:val="00E03FE4"/>
    <w:rsid w:val="00E0489A"/>
    <w:rsid w:val="00E04C81"/>
    <w:rsid w:val="00E04F1D"/>
    <w:rsid w:val="00E051BE"/>
    <w:rsid w:val="00E05A4B"/>
    <w:rsid w:val="00E05F1C"/>
    <w:rsid w:val="00E06229"/>
    <w:rsid w:val="00E0669A"/>
    <w:rsid w:val="00E06958"/>
    <w:rsid w:val="00E0700A"/>
    <w:rsid w:val="00E078E1"/>
    <w:rsid w:val="00E10103"/>
    <w:rsid w:val="00E10DA1"/>
    <w:rsid w:val="00E11102"/>
    <w:rsid w:val="00E11B82"/>
    <w:rsid w:val="00E1294E"/>
    <w:rsid w:val="00E12C06"/>
    <w:rsid w:val="00E136C2"/>
    <w:rsid w:val="00E14B89"/>
    <w:rsid w:val="00E15125"/>
    <w:rsid w:val="00E15962"/>
    <w:rsid w:val="00E15BA6"/>
    <w:rsid w:val="00E15D19"/>
    <w:rsid w:val="00E15DA2"/>
    <w:rsid w:val="00E15E65"/>
    <w:rsid w:val="00E15EB5"/>
    <w:rsid w:val="00E168A8"/>
    <w:rsid w:val="00E16F19"/>
    <w:rsid w:val="00E200D9"/>
    <w:rsid w:val="00E218DE"/>
    <w:rsid w:val="00E22D37"/>
    <w:rsid w:val="00E232FA"/>
    <w:rsid w:val="00E237AA"/>
    <w:rsid w:val="00E23C19"/>
    <w:rsid w:val="00E23DE9"/>
    <w:rsid w:val="00E24138"/>
    <w:rsid w:val="00E2444E"/>
    <w:rsid w:val="00E25D2E"/>
    <w:rsid w:val="00E25F0A"/>
    <w:rsid w:val="00E26228"/>
    <w:rsid w:val="00E31A96"/>
    <w:rsid w:val="00E32503"/>
    <w:rsid w:val="00E3390D"/>
    <w:rsid w:val="00E33B10"/>
    <w:rsid w:val="00E34345"/>
    <w:rsid w:val="00E34824"/>
    <w:rsid w:val="00E35769"/>
    <w:rsid w:val="00E37075"/>
    <w:rsid w:val="00E37755"/>
    <w:rsid w:val="00E379E2"/>
    <w:rsid w:val="00E37B7F"/>
    <w:rsid w:val="00E414F7"/>
    <w:rsid w:val="00E41EF9"/>
    <w:rsid w:val="00E42BA4"/>
    <w:rsid w:val="00E42EDA"/>
    <w:rsid w:val="00E42FFF"/>
    <w:rsid w:val="00E43FB3"/>
    <w:rsid w:val="00E443D1"/>
    <w:rsid w:val="00E44C28"/>
    <w:rsid w:val="00E4558A"/>
    <w:rsid w:val="00E45E04"/>
    <w:rsid w:val="00E45EF6"/>
    <w:rsid w:val="00E46094"/>
    <w:rsid w:val="00E47B98"/>
    <w:rsid w:val="00E51696"/>
    <w:rsid w:val="00E52112"/>
    <w:rsid w:val="00E527A6"/>
    <w:rsid w:val="00E53EF7"/>
    <w:rsid w:val="00E54713"/>
    <w:rsid w:val="00E54889"/>
    <w:rsid w:val="00E553A8"/>
    <w:rsid w:val="00E55560"/>
    <w:rsid w:val="00E5624A"/>
    <w:rsid w:val="00E562B8"/>
    <w:rsid w:val="00E56942"/>
    <w:rsid w:val="00E56FF4"/>
    <w:rsid w:val="00E5798F"/>
    <w:rsid w:val="00E600F3"/>
    <w:rsid w:val="00E6044E"/>
    <w:rsid w:val="00E6295C"/>
    <w:rsid w:val="00E6326B"/>
    <w:rsid w:val="00E63398"/>
    <w:rsid w:val="00E63520"/>
    <w:rsid w:val="00E63F74"/>
    <w:rsid w:val="00E64A89"/>
    <w:rsid w:val="00E64FAF"/>
    <w:rsid w:val="00E6539A"/>
    <w:rsid w:val="00E65A4E"/>
    <w:rsid w:val="00E67D76"/>
    <w:rsid w:val="00E7093C"/>
    <w:rsid w:val="00E71941"/>
    <w:rsid w:val="00E7265B"/>
    <w:rsid w:val="00E7266A"/>
    <w:rsid w:val="00E72CDA"/>
    <w:rsid w:val="00E72D21"/>
    <w:rsid w:val="00E74A6E"/>
    <w:rsid w:val="00E80562"/>
    <w:rsid w:val="00E8094C"/>
    <w:rsid w:val="00E80C03"/>
    <w:rsid w:val="00E813C2"/>
    <w:rsid w:val="00E81734"/>
    <w:rsid w:val="00E81CBE"/>
    <w:rsid w:val="00E823DA"/>
    <w:rsid w:val="00E82D9C"/>
    <w:rsid w:val="00E8399E"/>
    <w:rsid w:val="00E84D86"/>
    <w:rsid w:val="00E8663A"/>
    <w:rsid w:val="00E873D4"/>
    <w:rsid w:val="00E878BE"/>
    <w:rsid w:val="00E87FEF"/>
    <w:rsid w:val="00E9087D"/>
    <w:rsid w:val="00E90B4B"/>
    <w:rsid w:val="00E91832"/>
    <w:rsid w:val="00E9227B"/>
    <w:rsid w:val="00E92407"/>
    <w:rsid w:val="00E9280C"/>
    <w:rsid w:val="00E92C8A"/>
    <w:rsid w:val="00E932BF"/>
    <w:rsid w:val="00E93319"/>
    <w:rsid w:val="00E936A9"/>
    <w:rsid w:val="00E96407"/>
    <w:rsid w:val="00E973CF"/>
    <w:rsid w:val="00EA1037"/>
    <w:rsid w:val="00EA4F2C"/>
    <w:rsid w:val="00EA51CC"/>
    <w:rsid w:val="00EA6B0A"/>
    <w:rsid w:val="00EA6C01"/>
    <w:rsid w:val="00EA6D38"/>
    <w:rsid w:val="00EA6DE6"/>
    <w:rsid w:val="00EA6F4D"/>
    <w:rsid w:val="00EA74D0"/>
    <w:rsid w:val="00EA772C"/>
    <w:rsid w:val="00EA7BC3"/>
    <w:rsid w:val="00EB0039"/>
    <w:rsid w:val="00EB0756"/>
    <w:rsid w:val="00EB0C1F"/>
    <w:rsid w:val="00EB0C8E"/>
    <w:rsid w:val="00EB2378"/>
    <w:rsid w:val="00EB2660"/>
    <w:rsid w:val="00EB27CE"/>
    <w:rsid w:val="00EB3D13"/>
    <w:rsid w:val="00EB47FA"/>
    <w:rsid w:val="00EB521C"/>
    <w:rsid w:val="00EB57CF"/>
    <w:rsid w:val="00EB5C79"/>
    <w:rsid w:val="00EB765F"/>
    <w:rsid w:val="00EB7737"/>
    <w:rsid w:val="00EC083A"/>
    <w:rsid w:val="00EC0EE5"/>
    <w:rsid w:val="00EC13B4"/>
    <w:rsid w:val="00EC3715"/>
    <w:rsid w:val="00EC5AFE"/>
    <w:rsid w:val="00EC61CC"/>
    <w:rsid w:val="00EC6885"/>
    <w:rsid w:val="00EC7266"/>
    <w:rsid w:val="00EC732A"/>
    <w:rsid w:val="00EC7E59"/>
    <w:rsid w:val="00ED054C"/>
    <w:rsid w:val="00ED1ABB"/>
    <w:rsid w:val="00ED1BCC"/>
    <w:rsid w:val="00ED2357"/>
    <w:rsid w:val="00ED3944"/>
    <w:rsid w:val="00ED42C2"/>
    <w:rsid w:val="00ED4302"/>
    <w:rsid w:val="00ED4E7D"/>
    <w:rsid w:val="00ED4EE7"/>
    <w:rsid w:val="00ED545E"/>
    <w:rsid w:val="00ED7189"/>
    <w:rsid w:val="00ED75A7"/>
    <w:rsid w:val="00ED7C29"/>
    <w:rsid w:val="00EE0575"/>
    <w:rsid w:val="00EE34E7"/>
    <w:rsid w:val="00EE3D44"/>
    <w:rsid w:val="00EE4640"/>
    <w:rsid w:val="00EE6072"/>
    <w:rsid w:val="00EE60BC"/>
    <w:rsid w:val="00EE685A"/>
    <w:rsid w:val="00EF0141"/>
    <w:rsid w:val="00EF0C2D"/>
    <w:rsid w:val="00EF0D1A"/>
    <w:rsid w:val="00EF0F53"/>
    <w:rsid w:val="00EF27C6"/>
    <w:rsid w:val="00EF2998"/>
    <w:rsid w:val="00EF4D9F"/>
    <w:rsid w:val="00EF5443"/>
    <w:rsid w:val="00EF5BFE"/>
    <w:rsid w:val="00EF76D4"/>
    <w:rsid w:val="00F001E2"/>
    <w:rsid w:val="00F0032D"/>
    <w:rsid w:val="00F00348"/>
    <w:rsid w:val="00F00454"/>
    <w:rsid w:val="00F01643"/>
    <w:rsid w:val="00F038EA"/>
    <w:rsid w:val="00F03E96"/>
    <w:rsid w:val="00F05B0A"/>
    <w:rsid w:val="00F072D2"/>
    <w:rsid w:val="00F076CD"/>
    <w:rsid w:val="00F07ED4"/>
    <w:rsid w:val="00F10020"/>
    <w:rsid w:val="00F10BF7"/>
    <w:rsid w:val="00F11D28"/>
    <w:rsid w:val="00F11FD4"/>
    <w:rsid w:val="00F12B63"/>
    <w:rsid w:val="00F136D5"/>
    <w:rsid w:val="00F142A2"/>
    <w:rsid w:val="00F14F0D"/>
    <w:rsid w:val="00F151E1"/>
    <w:rsid w:val="00F1572D"/>
    <w:rsid w:val="00F15A65"/>
    <w:rsid w:val="00F15B50"/>
    <w:rsid w:val="00F165A9"/>
    <w:rsid w:val="00F1686D"/>
    <w:rsid w:val="00F169B5"/>
    <w:rsid w:val="00F16FDA"/>
    <w:rsid w:val="00F17235"/>
    <w:rsid w:val="00F20A62"/>
    <w:rsid w:val="00F229F3"/>
    <w:rsid w:val="00F2326A"/>
    <w:rsid w:val="00F255A2"/>
    <w:rsid w:val="00F25B5D"/>
    <w:rsid w:val="00F25CF3"/>
    <w:rsid w:val="00F264A5"/>
    <w:rsid w:val="00F2728A"/>
    <w:rsid w:val="00F27603"/>
    <w:rsid w:val="00F27F3A"/>
    <w:rsid w:val="00F30957"/>
    <w:rsid w:val="00F30E1A"/>
    <w:rsid w:val="00F31CC2"/>
    <w:rsid w:val="00F33706"/>
    <w:rsid w:val="00F35A08"/>
    <w:rsid w:val="00F36517"/>
    <w:rsid w:val="00F36858"/>
    <w:rsid w:val="00F37BFE"/>
    <w:rsid w:val="00F40327"/>
    <w:rsid w:val="00F41F36"/>
    <w:rsid w:val="00F4225E"/>
    <w:rsid w:val="00F428B7"/>
    <w:rsid w:val="00F42CF2"/>
    <w:rsid w:val="00F445AB"/>
    <w:rsid w:val="00F44B84"/>
    <w:rsid w:val="00F44C87"/>
    <w:rsid w:val="00F455C1"/>
    <w:rsid w:val="00F4570B"/>
    <w:rsid w:val="00F4570F"/>
    <w:rsid w:val="00F46CCC"/>
    <w:rsid w:val="00F46FC6"/>
    <w:rsid w:val="00F47228"/>
    <w:rsid w:val="00F473ED"/>
    <w:rsid w:val="00F47B95"/>
    <w:rsid w:val="00F51A66"/>
    <w:rsid w:val="00F52773"/>
    <w:rsid w:val="00F52AF2"/>
    <w:rsid w:val="00F53902"/>
    <w:rsid w:val="00F53937"/>
    <w:rsid w:val="00F54023"/>
    <w:rsid w:val="00F54187"/>
    <w:rsid w:val="00F545AC"/>
    <w:rsid w:val="00F54FD5"/>
    <w:rsid w:val="00F56747"/>
    <w:rsid w:val="00F57F84"/>
    <w:rsid w:val="00F60EF0"/>
    <w:rsid w:val="00F6156E"/>
    <w:rsid w:val="00F620D8"/>
    <w:rsid w:val="00F620E4"/>
    <w:rsid w:val="00F6265C"/>
    <w:rsid w:val="00F62E93"/>
    <w:rsid w:val="00F63EC9"/>
    <w:rsid w:val="00F63F58"/>
    <w:rsid w:val="00F6450A"/>
    <w:rsid w:val="00F666C4"/>
    <w:rsid w:val="00F67044"/>
    <w:rsid w:val="00F67AD0"/>
    <w:rsid w:val="00F704E4"/>
    <w:rsid w:val="00F71508"/>
    <w:rsid w:val="00F71709"/>
    <w:rsid w:val="00F7170B"/>
    <w:rsid w:val="00F71BA2"/>
    <w:rsid w:val="00F7230F"/>
    <w:rsid w:val="00F72D76"/>
    <w:rsid w:val="00F737B7"/>
    <w:rsid w:val="00F73AB2"/>
    <w:rsid w:val="00F7536C"/>
    <w:rsid w:val="00F76F5F"/>
    <w:rsid w:val="00F77C70"/>
    <w:rsid w:val="00F804BB"/>
    <w:rsid w:val="00F809F4"/>
    <w:rsid w:val="00F80AAA"/>
    <w:rsid w:val="00F80F93"/>
    <w:rsid w:val="00F81D38"/>
    <w:rsid w:val="00F8277B"/>
    <w:rsid w:val="00F83318"/>
    <w:rsid w:val="00F833FA"/>
    <w:rsid w:val="00F853E4"/>
    <w:rsid w:val="00F86D70"/>
    <w:rsid w:val="00F86D9C"/>
    <w:rsid w:val="00F87C40"/>
    <w:rsid w:val="00F904BC"/>
    <w:rsid w:val="00F905D9"/>
    <w:rsid w:val="00F909FB"/>
    <w:rsid w:val="00F91A02"/>
    <w:rsid w:val="00F930EE"/>
    <w:rsid w:val="00F93810"/>
    <w:rsid w:val="00F942C2"/>
    <w:rsid w:val="00F94E79"/>
    <w:rsid w:val="00F951B5"/>
    <w:rsid w:val="00F9605D"/>
    <w:rsid w:val="00F96ABD"/>
    <w:rsid w:val="00F96B76"/>
    <w:rsid w:val="00F9758C"/>
    <w:rsid w:val="00F97B0D"/>
    <w:rsid w:val="00FA1BBB"/>
    <w:rsid w:val="00FA1FF6"/>
    <w:rsid w:val="00FA2516"/>
    <w:rsid w:val="00FA27BD"/>
    <w:rsid w:val="00FA2B34"/>
    <w:rsid w:val="00FA30C0"/>
    <w:rsid w:val="00FA4EC9"/>
    <w:rsid w:val="00FA5F24"/>
    <w:rsid w:val="00FA6023"/>
    <w:rsid w:val="00FA64D9"/>
    <w:rsid w:val="00FA6DC4"/>
    <w:rsid w:val="00FA7F41"/>
    <w:rsid w:val="00FB1B34"/>
    <w:rsid w:val="00FB1F36"/>
    <w:rsid w:val="00FB2102"/>
    <w:rsid w:val="00FB2858"/>
    <w:rsid w:val="00FB2CD9"/>
    <w:rsid w:val="00FB2D0A"/>
    <w:rsid w:val="00FB442C"/>
    <w:rsid w:val="00FB4945"/>
    <w:rsid w:val="00FB5CC4"/>
    <w:rsid w:val="00FB622A"/>
    <w:rsid w:val="00FB64AE"/>
    <w:rsid w:val="00FC12A0"/>
    <w:rsid w:val="00FC12D3"/>
    <w:rsid w:val="00FC1660"/>
    <w:rsid w:val="00FC26CA"/>
    <w:rsid w:val="00FC438D"/>
    <w:rsid w:val="00FC5316"/>
    <w:rsid w:val="00FC5D32"/>
    <w:rsid w:val="00FC714A"/>
    <w:rsid w:val="00FD04F3"/>
    <w:rsid w:val="00FD120A"/>
    <w:rsid w:val="00FD2082"/>
    <w:rsid w:val="00FD34A4"/>
    <w:rsid w:val="00FD3698"/>
    <w:rsid w:val="00FD36B1"/>
    <w:rsid w:val="00FD4A71"/>
    <w:rsid w:val="00FD50DA"/>
    <w:rsid w:val="00FD668A"/>
    <w:rsid w:val="00FD66E1"/>
    <w:rsid w:val="00FD6D67"/>
    <w:rsid w:val="00FD77D8"/>
    <w:rsid w:val="00FE0092"/>
    <w:rsid w:val="00FE058B"/>
    <w:rsid w:val="00FE0E41"/>
    <w:rsid w:val="00FE1111"/>
    <w:rsid w:val="00FE1BCB"/>
    <w:rsid w:val="00FE20A7"/>
    <w:rsid w:val="00FE2DCF"/>
    <w:rsid w:val="00FE4320"/>
    <w:rsid w:val="00FE690C"/>
    <w:rsid w:val="00FF01D6"/>
    <w:rsid w:val="00FF0B57"/>
    <w:rsid w:val="00FF0C21"/>
    <w:rsid w:val="00FF1641"/>
    <w:rsid w:val="00FF3813"/>
    <w:rsid w:val="00FF4EAB"/>
    <w:rsid w:val="00FF5137"/>
    <w:rsid w:val="00FF51C9"/>
    <w:rsid w:val="00FF55F4"/>
    <w:rsid w:val="00FF6BC3"/>
    <w:rsid w:val="00FF6F71"/>
    <w:rsid w:val="00FF6FAD"/>
    <w:rsid w:val="00FF7259"/>
    <w:rsid w:val="00FF732A"/>
    <w:rsid w:val="00FF7617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1CACE-C90B-404C-B276-13891D8B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ED4"/>
    <w:pPr>
      <w:jc w:val="center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6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BA463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4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ropbox\&#1055;&#1088;&#1086;&#1075;&#1088;&#1072;&#1084;\&#1054;&#1090;%20&#1043;&#1054;&#1070;\&#1055;&#1088;&#1086;&#1077;&#1082;&#1090;%20&#1089;%20&#1084;&#1086;&#1076;&#1077;&#1083;&#1100;&#1102;1\ConsoleApplication1\ConsoleApplication1\bin\Debug\Shablo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Анна Черных</cp:lastModifiedBy>
  <cp:revision>1</cp:revision>
  <dcterms:created xsi:type="dcterms:W3CDTF">2017-08-09T19:21:00Z</dcterms:created>
  <dcterms:modified xsi:type="dcterms:W3CDTF">2017-08-09T19:21:00Z</dcterms:modified>
</cp:coreProperties>
</file>